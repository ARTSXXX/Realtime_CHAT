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2747" w:rsidRPr="0078447F" w:rsidRDefault="008F2747" w:rsidP="008F2747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8F2747" w:rsidRPr="00D56720" w:rsidRDefault="008F2747" w:rsidP="008F2747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D56720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и</w:t>
      </w: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нформационных</w:t>
      </w:r>
      <w:r w:rsidRPr="00D56720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 </w:t>
      </w: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технологий</w:t>
      </w:r>
    </w:p>
    <w:p w:rsidR="008F2747" w:rsidRPr="00D56720" w:rsidRDefault="008F2747" w:rsidP="008F2747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информационных систем</w:t>
      </w:r>
      <w:r w:rsidRPr="00D5672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 xml:space="preserve"> </w:t>
      </w: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D56720">
        <w:rPr>
          <w:rFonts w:ascii="Times New Roman" w:eastAsia="Times New Roman" w:hAnsi="Times New Roman" w:cs="Times New Roman"/>
          <w:spacing w:val="-5"/>
          <w:sz w:val="28"/>
          <w:szCs w:val="28"/>
          <w:lang w:eastAsia="ru-RU"/>
        </w:rPr>
        <w:t xml:space="preserve"> </w:t>
      </w:r>
      <w:r w:rsidRPr="00D56720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технологий</w:t>
      </w:r>
    </w:p>
    <w:p w:rsidR="008F2747" w:rsidRPr="00D56720" w:rsidRDefault="008F2747" w:rsidP="008F2747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D56720">
        <w:rPr>
          <w:rFonts w:ascii="Times New Roman" w:hAnsi="Times New Roman" w:cs="Times New Roman"/>
          <w:sz w:val="28"/>
          <w:szCs w:val="28"/>
        </w:rPr>
        <w:t>1-40 05 01 «Информационные системы и технологии»</w:t>
      </w:r>
    </w:p>
    <w:p w:rsidR="008F2747" w:rsidRPr="0078447F" w:rsidRDefault="008F2747" w:rsidP="008F2747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8F2747" w:rsidRPr="0078447F" w:rsidRDefault="008F2747" w:rsidP="008F2747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</w:t>
      </w:r>
      <w:r w:rsidR="00A225AF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Скриптовые языки программирования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8F2747" w:rsidRPr="0078447F" w:rsidRDefault="008F2747" w:rsidP="008F2747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B566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A225AF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Веб-приложение Онлайн чат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1F64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F64A3" w:rsidRPr="001F64A3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П.А. Арцыхович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8F2747" w:rsidRPr="0078447F" w:rsidRDefault="008F2747" w:rsidP="008F2747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225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D67E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A225AF">
        <w:rPr>
          <w:rFonts w:ascii="Times New Roman" w:eastAsia="Times New Roman" w:hAnsi="Times New Roman" w:cs="Times New Roman"/>
          <w:sz w:val="28"/>
          <w:szCs w:val="28"/>
          <w:lang w:eastAsia="ru-RU"/>
        </w:rPr>
        <w:t>В.С. Кантарович</w:t>
      </w:r>
    </w:p>
    <w:p w:rsidR="008F2747" w:rsidRPr="0078447F" w:rsidRDefault="008F2747" w:rsidP="008F2747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 xml:space="preserve">звание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F2747" w:rsidRPr="0078447F" w:rsidRDefault="008F2747" w:rsidP="008F274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F2747" w:rsidRPr="0078447F" w:rsidRDefault="008F2747" w:rsidP="008F2747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8F2747" w:rsidRPr="0078447F" w:rsidRDefault="008F2747" w:rsidP="008F2747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8F2747" w:rsidRDefault="008F2747" w:rsidP="008F2747">
      <w:pPr>
        <w:pStyle w:val="aff1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225AF">
        <w:rPr>
          <w:szCs w:val="28"/>
          <w:u w:val="single"/>
        </w:rPr>
        <w:t>В</w:t>
      </w:r>
      <w:r w:rsidRPr="005E260D">
        <w:rPr>
          <w:szCs w:val="28"/>
          <w:u w:val="single"/>
        </w:rPr>
        <w:t>.</w:t>
      </w:r>
      <w:r w:rsidR="00A225AF">
        <w:rPr>
          <w:szCs w:val="28"/>
          <w:u w:val="single"/>
        </w:rPr>
        <w:t>С</w:t>
      </w:r>
      <w:r w:rsidRPr="005E260D">
        <w:rPr>
          <w:szCs w:val="28"/>
          <w:u w:val="single"/>
        </w:rPr>
        <w:t>.</w:t>
      </w:r>
      <w:r>
        <w:rPr>
          <w:szCs w:val="28"/>
          <w:u w:val="single"/>
        </w:rPr>
        <w:t xml:space="preserve"> </w:t>
      </w:r>
      <w:r w:rsidR="00A225AF">
        <w:rPr>
          <w:szCs w:val="28"/>
          <w:u w:val="single"/>
        </w:rPr>
        <w:t>Кантарович</w:t>
      </w:r>
      <w:r>
        <w:rPr>
          <w:szCs w:val="28"/>
          <w:u w:val="single"/>
        </w:rPr>
        <w:tab/>
      </w:r>
    </w:p>
    <w:p w:rsidR="008F2747" w:rsidRDefault="008F2747" w:rsidP="008F2747">
      <w:pPr>
        <w:pStyle w:val="aff1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4653F1" w:rsidRDefault="004653F1" w:rsidP="008F2747">
      <w:pPr>
        <w:pStyle w:val="aff1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4653F1" w:rsidRDefault="004653F1">
      <w:pPr>
        <w:spacing w:after="160"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56767784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_GoBack" w:displacedByCustomXml="prev"/>
        <w:bookmarkEnd w:id="0" w:displacedByCustomXml="prev"/>
        <w:p w:rsidR="004653F1" w:rsidRDefault="004653F1">
          <w:pPr>
            <w:pStyle w:val="aff"/>
          </w:pPr>
          <w:r>
            <w:t>Содержание</w:t>
          </w:r>
        </w:p>
        <w:p w:rsidR="004653F1" w:rsidRPr="004653F1" w:rsidRDefault="004653F1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4653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653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653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2399061" w:history="1">
            <w:r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_Toc122399061 \h </w:instrText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2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_Toc122399062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3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_Toc122399063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3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4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1.1.1 Веб приложение Телеграмм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_Toc122399064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5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="004653F1" w:rsidRPr="004653F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Веб приложение ВКонтакте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_Toc122399065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6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_Toc122399066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7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 программного средства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_Toc122399067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8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2.1 Выбор средства реализации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_Toc122399068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69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 xml:space="preserve">2.2 Проектирование </w:t>
            </w:r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UML </w:t>
            </w:r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диаграммы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_Toc122399069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0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2.3 Макетирование веб-страниц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_Toc122399070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1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2.4 Разработка пользовательских элементов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_Toc122399071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2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3 Структура приложения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_Toc122399072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3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3.1 Реализация структуры клиентской части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_Toc122399073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4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3.2 Реализация структуры серверной части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_Toc122399074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5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_Toc122399075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6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_Toc122399076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7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_Toc122399077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8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4.3 Тестирование функциональности веб-сайта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_Toc122399078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79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4.4 Ручное тестирование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_Toc122399079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0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5. Руководство пользователю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_Toc122399080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1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_Toc122399081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2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_Toc122399082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3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Приложение А Макет веб-сайта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_Toc122399083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4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Приложение Б Структура JSX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_Toc122399084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Pr="004653F1" w:rsidRDefault="00F60949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99085" w:history="1">
            <w:r w:rsidR="004653F1" w:rsidRPr="004653F1">
              <w:rPr>
                <w:rStyle w:val="aff0"/>
                <w:rFonts w:ascii="Times New Roman" w:hAnsi="Times New Roman" w:cs="Times New Roman"/>
                <w:noProof/>
                <w:sz w:val="28"/>
                <w:szCs w:val="28"/>
              </w:rPr>
              <w:t>Приложение В Структура SASS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_Toc122399085 \h </w:instrTex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72B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4653F1" w:rsidRPr="00465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653F1" w:rsidRDefault="004653F1">
          <w:r w:rsidRPr="004653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653F1" w:rsidRDefault="004653F1">
      <w:pPr>
        <w:spacing w:after="160"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:rsidR="008F2747" w:rsidRPr="008F2747" w:rsidRDefault="004653F1" w:rsidP="004653F1">
      <w:pPr>
        <w:pStyle w:val="1"/>
        <w:tabs>
          <w:tab w:val="center" w:pos="5017"/>
          <w:tab w:val="right" w:pos="10035"/>
        </w:tabs>
        <w:jc w:val="left"/>
      </w:pPr>
      <w:bookmarkStart w:id="1" w:name="_Toc102946432"/>
      <w:bookmarkStart w:id="2" w:name="_Toc122399061"/>
      <w:r>
        <w:lastRenderedPageBreak/>
        <w:tab/>
      </w:r>
      <w:r w:rsidR="008F2747" w:rsidRPr="008F2747">
        <w:t>Введение</w:t>
      </w:r>
      <w:bookmarkEnd w:id="1"/>
      <w:bookmarkEnd w:id="2"/>
      <w:r>
        <w:tab/>
      </w:r>
    </w:p>
    <w:p w:rsidR="00A225AF" w:rsidRDefault="008F2747" w:rsidP="008F2747">
      <w:pPr>
        <w:spacing w:after="25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Наличие Интернета в нашей жизни, во многом, облегчает нам жизнь. В той или этой сфере мы часто обращаемся к этому феномену, чтобы получить достоверные знания о том, что нам интересно. В </w:t>
      </w:r>
      <w:r>
        <w:rPr>
          <w:rFonts w:ascii="Times New Roman" w:hAnsi="Times New Roman" w:cs="Times New Roman"/>
          <w:sz w:val="28"/>
          <w:szCs w:val="28"/>
          <w:lang w:val="en-US"/>
        </w:rPr>
        <w:t>XXI</w:t>
      </w:r>
      <w:r>
        <w:rPr>
          <w:rFonts w:ascii="Times New Roman" w:hAnsi="Times New Roman" w:cs="Times New Roman"/>
          <w:sz w:val="28"/>
          <w:szCs w:val="28"/>
        </w:rPr>
        <w:t xml:space="preserve"> веке овладеть любой информацией не составляет никакого труда. </w:t>
      </w:r>
      <w:r w:rsidR="00A225AF">
        <w:rPr>
          <w:rFonts w:ascii="Times New Roman" w:hAnsi="Times New Roman" w:cs="Times New Roman"/>
          <w:sz w:val="28"/>
          <w:szCs w:val="28"/>
        </w:rPr>
        <w:t>Получать информацию можно, как читая какие-либо форумы, смотреть различные обучающие видеоролики, и наиболее эффективный метод, получая информацию из прямого общения с чел</w:t>
      </w:r>
      <w:r w:rsidR="001F64A3">
        <w:rPr>
          <w:rFonts w:ascii="Times New Roman" w:hAnsi="Times New Roman" w:cs="Times New Roman"/>
          <w:sz w:val="28"/>
          <w:szCs w:val="28"/>
        </w:rPr>
        <w:t xml:space="preserve">овеком. </w:t>
      </w:r>
    </w:p>
    <w:p w:rsidR="00BA2B86" w:rsidRPr="00BA2B86" w:rsidRDefault="00BA2B86" w:rsidP="00BA2B86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2B86">
        <w:rPr>
          <w:rFonts w:ascii="Times New Roman" w:hAnsi="Times New Roman" w:cs="Times New Roman"/>
          <w:sz w:val="28"/>
          <w:szCs w:val="28"/>
        </w:rPr>
        <w:t>По статистике, примерно 79% потребителей выбирают для коммуникации онлайн-чат, поскольку он предоставляет практически мгновенные ответы.</w:t>
      </w:r>
    </w:p>
    <w:p w:rsidR="00BA2B86" w:rsidRDefault="00A225AF" w:rsidP="00E166F0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25AF">
        <w:rPr>
          <w:rFonts w:ascii="Times New Roman" w:hAnsi="Times New Roman" w:cs="Times New Roman"/>
          <w:sz w:val="28"/>
          <w:szCs w:val="28"/>
        </w:rPr>
        <w:t>О</w:t>
      </w:r>
      <w:r w:rsidR="00BA2B86">
        <w:rPr>
          <w:rFonts w:ascii="Times New Roman" w:hAnsi="Times New Roman" w:cs="Times New Roman"/>
          <w:sz w:val="28"/>
          <w:szCs w:val="28"/>
        </w:rPr>
        <w:t>нлайн-</w:t>
      </w:r>
      <w:r w:rsidRPr="00A225AF">
        <w:rPr>
          <w:rFonts w:ascii="Times New Roman" w:hAnsi="Times New Roman" w:cs="Times New Roman"/>
          <w:sz w:val="28"/>
          <w:szCs w:val="28"/>
        </w:rPr>
        <w:t xml:space="preserve">чат </w:t>
      </w:r>
      <w:r w:rsidR="00B849B7">
        <w:rPr>
          <w:rFonts w:ascii="Times New Roman" w:hAnsi="Times New Roman" w:cs="Times New Roman"/>
          <w:sz w:val="28"/>
          <w:szCs w:val="28"/>
        </w:rPr>
        <w:t>–</w:t>
      </w:r>
      <w:r w:rsidRPr="00A225AF">
        <w:rPr>
          <w:rFonts w:ascii="Times New Roman" w:hAnsi="Times New Roman" w:cs="Times New Roman"/>
          <w:sz w:val="28"/>
          <w:szCs w:val="28"/>
        </w:rPr>
        <w:t xml:space="preserve"> это инструмент коммуникации, который позволяет потенциальным </w:t>
      </w:r>
      <w:r>
        <w:rPr>
          <w:rFonts w:ascii="Times New Roman" w:hAnsi="Times New Roman" w:cs="Times New Roman"/>
          <w:sz w:val="28"/>
          <w:szCs w:val="28"/>
        </w:rPr>
        <w:t>пользователям взаимодействовать между собой. В наше время популярность онлайн чатов</w:t>
      </w:r>
      <w:r w:rsidR="00BA2B86">
        <w:rPr>
          <w:rFonts w:ascii="Times New Roman" w:hAnsi="Times New Roman" w:cs="Times New Roman"/>
          <w:sz w:val="28"/>
          <w:szCs w:val="28"/>
        </w:rPr>
        <w:t xml:space="preserve"> приобретается в геометрической прогрессии. Это связано с тем, что на любом форуме, интернет-магазине и т.д. часто требуется помощь связана с конкретным вопросом, живое общение – идеально подходит для решения данной проблемы. </w:t>
      </w:r>
      <w:r w:rsidR="00BA2B86">
        <w:rPr>
          <w:rFonts w:ascii="Times New Roman" w:hAnsi="Times New Roman" w:cs="Times New Roman"/>
          <w:sz w:val="28"/>
          <w:szCs w:val="28"/>
        </w:rPr>
        <w:br/>
      </w:r>
      <w:r w:rsidR="00BA2B86">
        <w:rPr>
          <w:rFonts w:ascii="Times New Roman" w:hAnsi="Times New Roman" w:cs="Times New Roman"/>
          <w:sz w:val="28"/>
          <w:szCs w:val="28"/>
        </w:rPr>
        <w:tab/>
        <w:t>В данном проекте будет реализован чат, предназначен преимущественно для общения. Будет предоставлен функционал выборки фотографии вашего профиля. Также будет реализована функция добавления файлов. Что, кстати, очень полезная функция при обучении. Но, в любом случае, функции данного чата будут направлены, прежде всего, именно на обычное общение, но, не исключено, что данный чат может быть встроены как в сайты, по получению какой-либо полезной информации, в интернет-магазины, для удобства клиента. И, наиболее эффективно, было бы встроить данный чат именно в Мессенджер, как отдельная секция для повседневного общения пользователей данного Мессенджера.</w:t>
      </w:r>
      <w:r w:rsidR="00E166F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166F0" w:rsidRPr="00E166F0" w:rsidRDefault="00E166F0" w:rsidP="00E166F0">
      <w:pPr>
        <w:spacing w:after="25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данного проекта будет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Realtime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E166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соединение, которое позволит пользователям мгновенно получать и отправлять информацию в чате. Данная функция наиболее характерно определяет сложность и производительность проекта.</w:t>
      </w:r>
    </w:p>
    <w:p w:rsidR="008F2747" w:rsidRDefault="008F2747" w:rsidP="008F2747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952183">
        <w:rPr>
          <w:rFonts w:ascii="Times New Roman" w:hAnsi="Times New Roman" w:cs="Times New Roman"/>
          <w:sz w:val="28"/>
          <w:szCs w:val="28"/>
        </w:rPr>
        <w:t>Цель курсовой работы: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</w:t>
      </w:r>
      <w:r w:rsidR="00BA2B86">
        <w:rPr>
          <w:rFonts w:ascii="Times New Roman" w:hAnsi="Times New Roman" w:cs="Times New Roman"/>
          <w:color w:val="181818"/>
          <w:sz w:val="28"/>
          <w:szCs w:val="28"/>
        </w:rPr>
        <w:t>веб-приложение Онлайн чата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>, которое работало бы в реальном времени,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с использованием </w:t>
      </w:r>
      <w:r w:rsidR="00E166F0">
        <w:rPr>
          <w:rFonts w:ascii="Times New Roman" w:hAnsi="Times New Roman" w:cs="Times New Roman"/>
          <w:color w:val="181818"/>
          <w:sz w:val="28"/>
          <w:szCs w:val="28"/>
          <w:lang w:val="en-US"/>
        </w:rPr>
        <w:t>REACT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>,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E166F0">
        <w:rPr>
          <w:rFonts w:ascii="Times New Roman" w:hAnsi="Times New Roman" w:cs="Times New Roman"/>
          <w:color w:val="181818"/>
          <w:sz w:val="28"/>
          <w:szCs w:val="28"/>
          <w:lang w:val="en-US"/>
        </w:rPr>
        <w:t>HTML</w:t>
      </w:r>
      <w:r w:rsidR="00E166F0" w:rsidRPr="00E166F0">
        <w:rPr>
          <w:rFonts w:ascii="Times New Roman" w:hAnsi="Times New Roman" w:cs="Times New Roman"/>
          <w:color w:val="181818"/>
          <w:sz w:val="28"/>
          <w:szCs w:val="28"/>
        </w:rPr>
        <w:t>5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>,</w:t>
      </w:r>
      <w:r w:rsidR="00E166F0" w:rsidRPr="00E166F0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E166F0"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, </w:t>
      </w:r>
      <w:r w:rsidR="002E182C">
        <w:rPr>
          <w:rFonts w:ascii="Times New Roman" w:hAnsi="Times New Roman" w:cs="Times New Roman"/>
          <w:color w:val="181818"/>
          <w:sz w:val="28"/>
          <w:szCs w:val="28"/>
          <w:lang w:val="en-US"/>
        </w:rPr>
        <w:t>REDUX</w:t>
      </w:r>
      <w:r w:rsidR="002E182C" w:rsidRPr="002E182C">
        <w:rPr>
          <w:rFonts w:ascii="Times New Roman" w:hAnsi="Times New Roman" w:cs="Times New Roman"/>
          <w:color w:val="181818"/>
          <w:sz w:val="28"/>
          <w:szCs w:val="28"/>
        </w:rPr>
        <w:t xml:space="preserve"> , </w:t>
      </w:r>
      <w:r>
        <w:rPr>
          <w:rFonts w:ascii="Times New Roman" w:hAnsi="Times New Roman" w:cs="Times New Roman"/>
          <w:color w:val="181818"/>
          <w:sz w:val="28"/>
          <w:szCs w:val="28"/>
        </w:rPr>
        <w:t>а также с применением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 xml:space="preserve"> Облачного хранилища </w:t>
      </w:r>
      <w:r w:rsidR="00E166F0">
        <w:rPr>
          <w:rFonts w:ascii="Times New Roman" w:hAnsi="Times New Roman" w:cs="Times New Roman"/>
          <w:color w:val="181818"/>
          <w:sz w:val="28"/>
          <w:szCs w:val="28"/>
          <w:lang w:val="en-US"/>
        </w:rPr>
        <w:t>FIREBASE</w:t>
      </w:r>
      <w:r w:rsidR="00E166F0" w:rsidRPr="00E166F0">
        <w:rPr>
          <w:rFonts w:ascii="Times New Roman" w:hAnsi="Times New Roman" w:cs="Times New Roman"/>
          <w:color w:val="181818"/>
          <w:sz w:val="28"/>
          <w:szCs w:val="28"/>
        </w:rPr>
        <w:t xml:space="preserve"> (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>Облачное хранилище данных о пользователях)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.</w:t>
      </w:r>
      <w:r w:rsidR="00E166F0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</w:p>
    <w:p w:rsidR="008F2747" w:rsidRPr="00952183" w:rsidRDefault="008F2747" w:rsidP="008F274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2183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 w:rsidR="001F64A3" w:rsidRPr="00915D8A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 w:rsidR="001F64A3">
        <w:rPr>
          <w:rFonts w:ascii="Times New Roman" w:hAnsi="Times New Roman" w:cs="Times New Roman"/>
          <w:bCs/>
          <w:color w:val="181818"/>
          <w:sz w:val="28"/>
          <w:szCs w:val="28"/>
        </w:rPr>
        <w:t>курсовой работы</w:t>
      </w:r>
      <w:r w:rsidRPr="00952183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:rsidR="008F2747" w:rsidRDefault="008F2747" w:rsidP="00B849B7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</w:t>
      </w:r>
      <w:r w:rsidR="00B849B7">
        <w:rPr>
          <w:color w:val="181818"/>
          <w:sz w:val="28"/>
          <w:szCs w:val="28"/>
        </w:rPr>
        <w:t>.</w:t>
      </w:r>
    </w:p>
    <w:p w:rsidR="00B849B7" w:rsidRDefault="00B849B7" w:rsidP="00B849B7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Проанализировать инструменты и библиотеки для создания веб-приложения.</w:t>
      </w:r>
    </w:p>
    <w:p w:rsidR="00915D8A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приложения</w:t>
      </w:r>
      <w:r w:rsidRPr="007A2E08">
        <w:rPr>
          <w:color w:val="181818"/>
          <w:sz w:val="28"/>
          <w:szCs w:val="28"/>
        </w:rPr>
        <w:t>.</w:t>
      </w:r>
    </w:p>
    <w:p w:rsidR="00915D8A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веб-приложения</w:t>
      </w:r>
    </w:p>
    <w:p w:rsidR="00915D8A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функциональную часть веб-приложения.</w:t>
      </w:r>
    </w:p>
    <w:p w:rsidR="00915D8A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Подключить облачное хранилище данных.</w:t>
      </w:r>
    </w:p>
    <w:p w:rsidR="00915D8A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веб-приложение.</w:t>
      </w:r>
    </w:p>
    <w:p w:rsidR="00B849B7" w:rsidRDefault="00915D8A" w:rsidP="00915D8A">
      <w:pPr>
        <w:pStyle w:val="aff3"/>
        <w:numPr>
          <w:ilvl w:val="0"/>
          <w:numId w:val="41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пользователю</w:t>
      </w:r>
    </w:p>
    <w:p w:rsidR="00915D8A" w:rsidRPr="00B849B7" w:rsidRDefault="00B849B7" w:rsidP="00B849B7">
      <w:pPr>
        <w:spacing w:after="160"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:rsidR="00123FA1" w:rsidRPr="00FC4EB0" w:rsidRDefault="00512BE3" w:rsidP="00B849B7">
      <w:pPr>
        <w:pStyle w:val="1"/>
        <w:spacing w:before="0"/>
        <w:ind w:firstLine="708"/>
        <w:jc w:val="left"/>
      </w:pPr>
      <w:bookmarkStart w:id="3" w:name="_Toc122399062"/>
      <w:r w:rsidRPr="00FC4EB0">
        <w:lastRenderedPageBreak/>
        <w:t>1</w:t>
      </w:r>
      <w:r w:rsidR="00874C30" w:rsidRPr="00FC4EB0">
        <w:t xml:space="preserve"> </w:t>
      </w:r>
      <w:r w:rsidRPr="00FC4EB0">
        <w:t>Постановка задачи</w:t>
      </w:r>
      <w:bookmarkEnd w:id="3"/>
      <w:r w:rsidR="00B82CFC" w:rsidRPr="00FC4EB0">
        <w:tab/>
      </w:r>
    </w:p>
    <w:p w:rsidR="00512BE3" w:rsidRPr="00DE75DF" w:rsidRDefault="00512BE3" w:rsidP="00B51E2F">
      <w:pPr>
        <w:pStyle w:val="2"/>
        <w:spacing w:before="0"/>
        <w:ind w:firstLine="709"/>
        <w:rPr>
          <w:rStyle w:val="20"/>
          <w:b/>
        </w:rPr>
      </w:pPr>
      <w:bookmarkStart w:id="4" w:name="_Toc122399063"/>
      <w:r w:rsidRPr="00DE75DF">
        <w:t xml:space="preserve">1.1 </w:t>
      </w:r>
      <w:r w:rsidRPr="00DE75DF">
        <w:rPr>
          <w:rStyle w:val="20"/>
          <w:b/>
        </w:rPr>
        <w:t>Обзор аналогичных решений</w:t>
      </w:r>
      <w:bookmarkEnd w:id="4"/>
    </w:p>
    <w:p w:rsidR="00512BE3" w:rsidRDefault="00512BE3" w:rsidP="00512BE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438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>
        <w:rPr>
          <w:rFonts w:ascii="Times New Roman" w:hAnsi="Times New Roman" w:cs="Times New Roman"/>
          <w:sz w:val="28"/>
          <w:szCs w:val="28"/>
        </w:rPr>
        <w:t>веб-приложение онлайн чата.</w:t>
      </w:r>
      <w:r w:rsidRPr="00AD2438">
        <w:rPr>
          <w:rFonts w:ascii="Times New Roman" w:hAnsi="Times New Roman" w:cs="Times New Roman"/>
          <w:sz w:val="28"/>
          <w:szCs w:val="28"/>
        </w:rPr>
        <w:t xml:space="preserve"> В данной сфере огромное количество аналоговых продуктов, это связан</w:t>
      </w:r>
      <w:r>
        <w:rPr>
          <w:rFonts w:ascii="Times New Roman" w:hAnsi="Times New Roman" w:cs="Times New Roman"/>
          <w:sz w:val="28"/>
          <w:szCs w:val="28"/>
        </w:rPr>
        <w:t xml:space="preserve">о с популярностью данной темы. </w:t>
      </w:r>
      <w:r w:rsidRPr="00AD2438">
        <w:rPr>
          <w:rFonts w:ascii="Times New Roman" w:hAnsi="Times New Roman" w:cs="Times New Roman"/>
          <w:sz w:val="28"/>
          <w:szCs w:val="28"/>
        </w:rPr>
        <w:t>В этом разделе будут приведены веб-сайты существующих онлайн-</w:t>
      </w:r>
      <w:r>
        <w:rPr>
          <w:rFonts w:ascii="Times New Roman" w:hAnsi="Times New Roman" w:cs="Times New Roman"/>
          <w:sz w:val="28"/>
          <w:szCs w:val="28"/>
        </w:rPr>
        <w:t>чатов</w:t>
      </w:r>
      <w:r w:rsidRPr="00AD24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2BE3" w:rsidRPr="00DE75DF" w:rsidRDefault="00512BE3" w:rsidP="00B51E2F">
      <w:pPr>
        <w:pStyle w:val="3"/>
        <w:numPr>
          <w:ilvl w:val="0"/>
          <w:numId w:val="0"/>
        </w:numPr>
        <w:ind w:left="1428" w:hanging="720"/>
      </w:pPr>
      <w:bookmarkStart w:id="5" w:name="_Toc122399064"/>
      <w:r w:rsidRPr="00DE75DF">
        <w:t xml:space="preserve">1.1.1 Веб приложение </w:t>
      </w:r>
      <w:r w:rsidR="00C96199" w:rsidRPr="00DE75DF">
        <w:t>Телеграмм</w:t>
      </w:r>
      <w:bookmarkEnd w:id="5"/>
      <w:r w:rsidRPr="00DE75DF">
        <w:t xml:space="preserve"> </w:t>
      </w:r>
    </w:p>
    <w:p w:rsidR="00512BE3" w:rsidRDefault="00C96199" w:rsidP="00B05F11">
      <w:pPr>
        <w:spacing w:before="36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C96199">
        <w:rPr>
          <w:rFonts w:ascii="Times New Roman" w:hAnsi="Times New Roman" w:cs="Times New Roman"/>
          <w:sz w:val="28"/>
          <w:szCs w:val="28"/>
        </w:rPr>
        <w:t xml:space="preserve"> </w:t>
      </w:r>
      <w:r w:rsidR="005705E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Телеграмм</w:t>
      </w:r>
      <w:r w:rsidR="005705E7">
        <w:rPr>
          <w:rFonts w:ascii="Times New Roman" w:hAnsi="Times New Roman" w:cs="Times New Roman"/>
          <w:sz w:val="28"/>
          <w:szCs w:val="28"/>
        </w:rPr>
        <w:t>»</w:t>
      </w:r>
      <w:r w:rsidR="00B849B7">
        <w:rPr>
          <w:rFonts w:ascii="Times New Roman" w:hAnsi="Times New Roman" w:cs="Times New Roman"/>
          <w:sz w:val="28"/>
          <w:szCs w:val="28"/>
        </w:rPr>
        <w:t xml:space="preserve"> </w:t>
      </w:r>
      <w:r w:rsidR="00B849B7" w:rsidRPr="00B849B7">
        <w:rPr>
          <w:rFonts w:ascii="Times New Roman" w:hAnsi="Times New Roman" w:cs="Times New Roman"/>
          <w:sz w:val="28"/>
          <w:szCs w:val="28"/>
        </w:rPr>
        <w:t>[1]</w:t>
      </w:r>
      <w:r w:rsidR="005705E7">
        <w:rPr>
          <w:rFonts w:ascii="Times New Roman" w:hAnsi="Times New Roman" w:cs="Times New Roman"/>
          <w:sz w:val="28"/>
          <w:szCs w:val="28"/>
        </w:rPr>
        <w:t xml:space="preserve"> известен </w:t>
      </w:r>
      <w:r w:rsidRPr="00C96199">
        <w:rPr>
          <w:rFonts w:ascii="Times New Roman" w:hAnsi="Times New Roman" w:cs="Times New Roman"/>
          <w:sz w:val="28"/>
          <w:szCs w:val="28"/>
        </w:rPr>
        <w:t>своей скоростью, плавностью и кросс-платформенным дизайном.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4A67" w:rsidRPr="00AD2438">
        <w:rPr>
          <w:rFonts w:ascii="Times New Roman" w:hAnsi="Times New Roman" w:cs="Times New Roman"/>
          <w:sz w:val="28"/>
          <w:szCs w:val="28"/>
        </w:rPr>
        <w:t xml:space="preserve">Сайт имеет приятную для глаз цветовую палитру. Сайт динамический, интерактивный. Дизайн представлен на рисунках ниже. Данный сайт написан на таких языках как </w:t>
      </w:r>
      <w:r w:rsidR="00244A67" w:rsidRPr="00AD243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244A67" w:rsidRPr="00AD2438">
        <w:rPr>
          <w:rFonts w:ascii="Times New Roman" w:hAnsi="Times New Roman" w:cs="Times New Roman"/>
          <w:sz w:val="28"/>
          <w:szCs w:val="28"/>
        </w:rPr>
        <w:t xml:space="preserve">, </w:t>
      </w:r>
      <w:r w:rsidR="00244A67" w:rsidRPr="00AD2438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44A67" w:rsidRPr="00AD2438">
        <w:rPr>
          <w:rFonts w:ascii="Times New Roman" w:hAnsi="Times New Roman" w:cs="Times New Roman"/>
          <w:sz w:val="28"/>
          <w:szCs w:val="28"/>
        </w:rPr>
        <w:t xml:space="preserve">, а также подключение </w:t>
      </w:r>
      <w:r w:rsidR="00244A67" w:rsidRPr="00AD2438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244A67" w:rsidRPr="00AD2438">
        <w:rPr>
          <w:rFonts w:ascii="Times New Roman" w:hAnsi="Times New Roman" w:cs="Times New Roman"/>
          <w:sz w:val="28"/>
          <w:szCs w:val="28"/>
        </w:rPr>
        <w:t xml:space="preserve"> </w:t>
      </w:r>
      <w:r w:rsidR="00244A67" w:rsidRPr="00AD243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244A67">
        <w:rPr>
          <w:rFonts w:ascii="Times New Roman" w:hAnsi="Times New Roman" w:cs="Times New Roman"/>
          <w:sz w:val="28"/>
          <w:szCs w:val="28"/>
        </w:rPr>
        <w:t xml:space="preserve">. Сразу бросается в глаза минимализм данного сайта, который отражается в большом объеме области под сообщения, либо же новостную ленту определенного канала. </w:t>
      </w:r>
    </w:p>
    <w:p w:rsidR="00244A67" w:rsidRDefault="00244A67" w:rsidP="00244A67">
      <w:pPr>
        <w:spacing w:before="280" w:after="280"/>
        <w:ind w:left="-567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4A67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7FEC30F" wp14:editId="77A2C05C">
            <wp:extent cx="6372225" cy="308292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67" w:rsidRDefault="00244A67" w:rsidP="00874C30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44A67">
        <w:rPr>
          <w:rFonts w:ascii="Times New Roman" w:hAnsi="Times New Roman" w:cs="Times New Roman"/>
          <w:sz w:val="28"/>
          <w:szCs w:val="28"/>
        </w:rPr>
        <w:t>Рисунок 1.1</w:t>
      </w:r>
      <w:r w:rsidR="00874C30">
        <w:rPr>
          <w:rFonts w:ascii="Times New Roman" w:hAnsi="Times New Roman" w:cs="Times New Roman"/>
          <w:sz w:val="28"/>
          <w:szCs w:val="28"/>
        </w:rPr>
        <w:t> </w:t>
      </w:r>
      <w:r w:rsidR="00B849B7">
        <w:rPr>
          <w:rFonts w:ascii="Times New Roman" w:hAnsi="Times New Roman" w:cs="Times New Roman"/>
          <w:sz w:val="28"/>
          <w:szCs w:val="28"/>
        </w:rPr>
        <w:t>–</w:t>
      </w:r>
      <w:r w:rsidR="00874C30">
        <w:rPr>
          <w:rFonts w:ascii="Times New Roman" w:hAnsi="Times New Roman" w:cs="Times New Roman"/>
          <w:sz w:val="28"/>
          <w:szCs w:val="28"/>
        </w:rPr>
        <w:t xml:space="preserve"> </w:t>
      </w:r>
      <w:r w:rsidRPr="00244A67">
        <w:rPr>
          <w:rFonts w:ascii="Times New Roman" w:hAnsi="Times New Roman" w:cs="Times New Roman"/>
          <w:sz w:val="28"/>
          <w:szCs w:val="28"/>
        </w:rPr>
        <w:t xml:space="preserve">Главная страница веб приложения </w:t>
      </w:r>
      <w:r w:rsidR="00F638E8" w:rsidRPr="00244A67">
        <w:rPr>
          <w:rFonts w:ascii="Times New Roman" w:hAnsi="Times New Roman" w:cs="Times New Roman"/>
          <w:sz w:val="28"/>
          <w:szCs w:val="28"/>
        </w:rPr>
        <w:t>Телеграмм</w:t>
      </w:r>
    </w:p>
    <w:p w:rsidR="00221CBA" w:rsidRDefault="00C96199" w:rsidP="00B849B7">
      <w:pPr>
        <w:spacing w:before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1.1 представлена главная Телеграмма. На ней мы можем увидеть так называемые «Три составляющие хороших чатов» Часть с поиском</w:t>
      </w:r>
      <w:r w:rsidRPr="00C9619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Пользователей, групп, каналов. Основная часть, где, собственно, и располагается основная информация. Заключительно составляющая, которая отвечает за то, чтобы отвечать за информацию о пользователе, группе, канале.</w:t>
      </w:r>
      <w:r w:rsidR="00221CB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1CBA" w:rsidRPr="00221CBA" w:rsidRDefault="00221CBA" w:rsidP="00B849B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1CBA">
        <w:rPr>
          <w:rFonts w:ascii="Times New Roman" w:hAnsi="Times New Roman" w:cs="Times New Roman"/>
          <w:sz w:val="28"/>
          <w:szCs w:val="28"/>
        </w:rPr>
        <w:t xml:space="preserve">Мобильная версия сайта также проработано с высоким качеством. На данном сайте хорошо проработана адаптивность. На первый взгляд бросается в глаза </w:t>
      </w:r>
      <w:r>
        <w:rPr>
          <w:rFonts w:ascii="Times New Roman" w:hAnsi="Times New Roman" w:cs="Times New Roman"/>
          <w:sz w:val="28"/>
          <w:szCs w:val="28"/>
        </w:rPr>
        <w:t>тёмный</w:t>
      </w:r>
      <w:r w:rsidRPr="00221CBA">
        <w:rPr>
          <w:rFonts w:ascii="Times New Roman" w:hAnsi="Times New Roman" w:cs="Times New Roman"/>
          <w:sz w:val="28"/>
          <w:szCs w:val="28"/>
        </w:rPr>
        <w:t xml:space="preserve"> фон цветов.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F638E8">
        <w:rPr>
          <w:rFonts w:ascii="Times New Roman" w:hAnsi="Times New Roman" w:cs="Times New Roman"/>
          <w:sz w:val="28"/>
          <w:szCs w:val="28"/>
        </w:rPr>
        <w:t>рисунке 1.2</w:t>
      </w:r>
      <w:r>
        <w:rPr>
          <w:rFonts w:ascii="Times New Roman" w:hAnsi="Times New Roman" w:cs="Times New Roman"/>
          <w:sz w:val="28"/>
          <w:szCs w:val="28"/>
        </w:rPr>
        <w:t xml:space="preserve"> сразу можно заметить наиболее полезную информацию, например</w:t>
      </w:r>
      <w:r w:rsidRPr="00221CBA">
        <w:rPr>
          <w:rFonts w:ascii="Times New Roman" w:hAnsi="Times New Roman" w:cs="Times New Roman"/>
          <w:sz w:val="28"/>
          <w:szCs w:val="28"/>
        </w:rPr>
        <w:t xml:space="preserve">: </w:t>
      </w:r>
      <w:r w:rsidR="00B849B7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писок доступных переписок и каналов. Возможность создания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собственного канала или беседы, а также выпадающее меню с возможность просмотра информации о пользователе. Настроек своего профиля, а также просмотр конфиденциальной информации. </w:t>
      </w:r>
    </w:p>
    <w:p w:rsidR="00221CBA" w:rsidRDefault="00221CBA" w:rsidP="00221CBA">
      <w:pPr>
        <w:spacing w:before="280"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1C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FDDF10" wp14:editId="635B981C">
            <wp:extent cx="2528570" cy="43815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0747" cy="43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E8" w:rsidRDefault="00221CBA" w:rsidP="00F638E8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</w:t>
      </w:r>
      <w:r w:rsidR="00274AA7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274AA7">
        <w:rPr>
          <w:rFonts w:ascii="Times New Roman" w:hAnsi="Times New Roman" w:cs="Times New Roman"/>
          <w:sz w:val="28"/>
          <w:szCs w:val="28"/>
        </w:rPr>
        <w:t>сновная часть мобильной версии</w:t>
      </w:r>
    </w:p>
    <w:p w:rsidR="00274AA7" w:rsidRDefault="00F638E8" w:rsidP="00274AA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отметить, что в мобильной версии данного сайта будет доступно уже две основные функции в рамках области видимости.</w:t>
      </w:r>
      <w:r w:rsidR="005D5B4C">
        <w:rPr>
          <w:rFonts w:ascii="Times New Roman" w:hAnsi="Times New Roman" w:cs="Times New Roman"/>
          <w:sz w:val="28"/>
          <w:szCs w:val="28"/>
        </w:rPr>
        <w:t xml:space="preserve"> Очень важно построить структуру мобильной версии именно так, чтобы приложение умело выполнять все функции основные функции из сайта, который написан под более широкие устройства, а также уместить все эти функции на видном месте, что, обычно, довольно трудная задача, с которым прекрасно справились разработчики Телеграмма, в данном продукте все основные функции располагаются на самых видных местах, что, при данных условиях не нарушает структуры и выглядит очень эффектно. </w:t>
      </w:r>
    </w:p>
    <w:p w:rsidR="00F638E8" w:rsidRPr="005D5B4C" w:rsidRDefault="00F638E8" w:rsidP="00274AA7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1.3 представлена то самое выдвигаю</w:t>
      </w:r>
      <w:r w:rsidR="00274AA7">
        <w:rPr>
          <w:rFonts w:ascii="Times New Roman" w:hAnsi="Times New Roman" w:cs="Times New Roman"/>
          <w:sz w:val="28"/>
          <w:szCs w:val="28"/>
        </w:rPr>
        <w:t>щее меню, с помощью которого можно</w:t>
      </w:r>
      <w:r>
        <w:rPr>
          <w:rFonts w:ascii="Times New Roman" w:hAnsi="Times New Roman" w:cs="Times New Roman"/>
          <w:sz w:val="28"/>
          <w:szCs w:val="28"/>
        </w:rPr>
        <w:t xml:space="preserve"> просмотреть основную информацию, к примеру</w:t>
      </w:r>
      <w:r w:rsidRPr="00F638E8">
        <w:rPr>
          <w:rFonts w:ascii="Times New Roman" w:hAnsi="Times New Roman" w:cs="Times New Roman"/>
          <w:sz w:val="28"/>
          <w:szCs w:val="28"/>
        </w:rPr>
        <w:t xml:space="preserve">: </w:t>
      </w:r>
      <w:r w:rsidR="00274AA7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охраненные сообщения, чаты находящиеся в архиве,</w:t>
      </w:r>
      <w:r w:rsidR="005D5B4C">
        <w:rPr>
          <w:rFonts w:ascii="Times New Roman" w:hAnsi="Times New Roman" w:cs="Times New Roman"/>
          <w:sz w:val="28"/>
          <w:szCs w:val="28"/>
        </w:rPr>
        <w:t xml:space="preserve"> контакты, которые будут состоять из ваших контактов из телефона, а также друзей в самом приложении, тем самым будет присутствовать связь между данными из самого телефона, а также данные находящеюся в рамках самого приложения, настройки, где можно просмотреть данные</w:t>
      </w:r>
      <w:r w:rsidR="004D1F9B">
        <w:rPr>
          <w:rFonts w:ascii="Times New Roman" w:hAnsi="Times New Roman" w:cs="Times New Roman"/>
          <w:sz w:val="28"/>
          <w:szCs w:val="28"/>
        </w:rPr>
        <w:t xml:space="preserve"> пользователя, переход к «слепой» версии (версия для людей с пониженным зрением), добавление контактов пользователя,</w:t>
      </w:r>
      <w:r w:rsidR="005D5B4C">
        <w:rPr>
          <w:rFonts w:ascii="Times New Roman" w:hAnsi="Times New Roman" w:cs="Times New Roman"/>
          <w:sz w:val="28"/>
          <w:szCs w:val="28"/>
        </w:rPr>
        <w:t xml:space="preserve"> а также другие вспомогательные функции. </w:t>
      </w:r>
    </w:p>
    <w:p w:rsidR="004D1F9B" w:rsidRDefault="004D1F9B" w:rsidP="004D1F9B">
      <w:pPr>
        <w:spacing w:before="280" w:after="280"/>
        <w:ind w:left="-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Переключение темного мода представлено кнопкой состояния.</w:t>
      </w:r>
    </w:p>
    <w:p w:rsidR="00F638E8" w:rsidRDefault="00F638E8" w:rsidP="0067651F">
      <w:pPr>
        <w:spacing w:before="280" w:after="280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638E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86ECEF" wp14:editId="0F7A6B14">
            <wp:extent cx="3432454" cy="3292924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2893" cy="33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E8" w:rsidRDefault="00274AA7" w:rsidP="00F638E8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="00F638E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ыпадающее меню мобильной версии</w:t>
      </w:r>
    </w:p>
    <w:p w:rsidR="00274AA7" w:rsidRPr="00274AA7" w:rsidRDefault="00274AA7" w:rsidP="00274AA7">
      <w:pPr>
        <w:spacing w:after="280"/>
        <w:ind w:firstLine="567"/>
        <w:rPr>
          <w:rFonts w:ascii="Times New Roman" w:eastAsia="Malgun Gothic" w:hAnsi="Times New Roman" w:cs="Times New Roman"/>
          <w:sz w:val="28"/>
          <w:szCs w:val="28"/>
          <w:lang w:eastAsia="ko-KR"/>
        </w:rPr>
      </w:pPr>
      <w:r>
        <w:rPr>
          <w:rFonts w:ascii="Times New Roman" w:hAnsi="Times New Roman" w:cs="Times New Roman"/>
          <w:sz w:val="28"/>
          <w:szCs w:val="28"/>
        </w:rPr>
        <w:tab/>
        <w:t>В пункте 1.1.1 было представлено веб</w:t>
      </w:r>
      <w:r>
        <w:rPr>
          <w:rFonts w:ascii="Times New Roman" w:eastAsia="Malgun Gothic" w:hAnsi="Times New Roman" w:cs="Times New Roman"/>
          <w:sz w:val="28"/>
          <w:szCs w:val="28"/>
          <w:lang w:eastAsia="ko-KR"/>
        </w:rPr>
        <w:t>-приложение «Телеграмм», которое является отличным аналогом онлайн-чата.</w:t>
      </w:r>
    </w:p>
    <w:p w:rsidR="00C007F4" w:rsidRPr="00DE75DF" w:rsidRDefault="00C007F4" w:rsidP="00DE75DF">
      <w:pPr>
        <w:pStyle w:val="3"/>
      </w:pPr>
      <w:bookmarkStart w:id="6" w:name="_Toc122399065"/>
      <w:r w:rsidRPr="00DE75DF">
        <w:t xml:space="preserve">Веб приложение </w:t>
      </w:r>
      <w:r w:rsidR="001F7522" w:rsidRPr="00DE75DF">
        <w:t>ВК</w:t>
      </w:r>
      <w:r w:rsidRPr="00DE75DF">
        <w:t>онтакте</w:t>
      </w:r>
      <w:bookmarkEnd w:id="6"/>
    </w:p>
    <w:p w:rsidR="00937B37" w:rsidRDefault="005705E7" w:rsidP="00B05F11">
      <w:pPr>
        <w:spacing w:before="36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C961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«ВКонта</w:t>
      </w:r>
      <w:r w:rsidRPr="005705E7">
        <w:rPr>
          <w:rFonts w:ascii="Times New Roman" w:hAnsi="Times New Roman" w:cs="Times New Roman"/>
          <w:sz w:val="28"/>
          <w:szCs w:val="28"/>
        </w:rPr>
        <w:t>кте»</w:t>
      </w:r>
      <w:r w:rsidR="00274AA7">
        <w:rPr>
          <w:rFonts w:ascii="Times New Roman" w:hAnsi="Times New Roman" w:cs="Times New Roman"/>
          <w:sz w:val="28"/>
          <w:szCs w:val="28"/>
        </w:rPr>
        <w:t xml:space="preserve"> </w:t>
      </w:r>
      <w:r w:rsidR="00274AA7" w:rsidRPr="00274AA7">
        <w:rPr>
          <w:rFonts w:ascii="Times New Roman" w:hAnsi="Times New Roman" w:cs="Times New Roman"/>
          <w:sz w:val="28"/>
          <w:szCs w:val="28"/>
        </w:rPr>
        <w:t>[2]</w:t>
      </w:r>
      <w:r w:rsidRPr="005705E7">
        <w:rPr>
          <w:rFonts w:ascii="Times New Roman" w:hAnsi="Times New Roman" w:cs="Times New Roman"/>
          <w:sz w:val="28"/>
          <w:szCs w:val="28"/>
        </w:rPr>
        <w:t xml:space="preserve"> </w:t>
      </w:r>
      <w:r w:rsidR="00B849B7">
        <w:rPr>
          <w:rFonts w:ascii="Times New Roman" w:hAnsi="Times New Roman" w:cs="Times New Roman"/>
          <w:sz w:val="28"/>
          <w:szCs w:val="28"/>
        </w:rPr>
        <w:t>–</w:t>
      </w:r>
      <w:r w:rsidRPr="005705E7">
        <w:rPr>
          <w:rFonts w:ascii="Times New Roman" w:hAnsi="Times New Roman" w:cs="Times New Roman"/>
          <w:sz w:val="28"/>
          <w:szCs w:val="28"/>
        </w:rPr>
        <w:t xml:space="preserve"> российская социальная </w:t>
      </w:r>
      <w:r w:rsidR="004D1F9B">
        <w:rPr>
          <w:rFonts w:ascii="Times New Roman" w:hAnsi="Times New Roman" w:cs="Times New Roman"/>
          <w:sz w:val="28"/>
          <w:szCs w:val="28"/>
        </w:rPr>
        <w:t xml:space="preserve">сеть. </w:t>
      </w:r>
      <w:r>
        <w:rPr>
          <w:rFonts w:ascii="Times New Roman" w:hAnsi="Times New Roman" w:cs="Times New Roman"/>
          <w:sz w:val="28"/>
          <w:szCs w:val="28"/>
        </w:rPr>
        <w:t>Приложение прославилось благодаря своей скорости, а также очень быстро воспользовалось моделью «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570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570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705E7">
        <w:rPr>
          <w:rFonts w:ascii="Times New Roman" w:hAnsi="Times New Roman" w:cs="Times New Roman"/>
          <w:sz w:val="28"/>
          <w:szCs w:val="28"/>
          <w:lang w:val="en-US"/>
        </w:rPr>
        <w:t>pplication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2438">
        <w:rPr>
          <w:rFonts w:ascii="Times New Roman" w:hAnsi="Times New Roman" w:cs="Times New Roman"/>
          <w:sz w:val="28"/>
          <w:szCs w:val="28"/>
        </w:rPr>
        <w:t xml:space="preserve">. Данный сайт написан на таких языках как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AD2438">
        <w:rPr>
          <w:rFonts w:ascii="Times New Roman" w:hAnsi="Times New Roman" w:cs="Times New Roman"/>
          <w:sz w:val="28"/>
          <w:szCs w:val="28"/>
        </w:rPr>
        <w:t xml:space="preserve">,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, библиотек</w:t>
      </w:r>
      <w:r w:rsidRPr="00AD2438">
        <w:rPr>
          <w:rFonts w:ascii="Times New Roman" w:hAnsi="Times New Roman" w:cs="Times New Roman"/>
          <w:sz w:val="28"/>
          <w:szCs w:val="28"/>
        </w:rPr>
        <w:t xml:space="preserve">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AD2438">
        <w:rPr>
          <w:rFonts w:ascii="Times New Roman" w:hAnsi="Times New Roman" w:cs="Times New Roman"/>
          <w:sz w:val="28"/>
          <w:szCs w:val="28"/>
        </w:rPr>
        <w:t xml:space="preserve">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705E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4D1F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В данном приложении </w:t>
      </w:r>
      <w:r w:rsidR="00937B37">
        <w:rPr>
          <w:rFonts w:ascii="Times New Roman" w:hAnsi="Times New Roman" w:cs="Times New Roman"/>
          <w:sz w:val="28"/>
          <w:szCs w:val="28"/>
        </w:rPr>
        <w:t xml:space="preserve">можно увидеть </w:t>
      </w:r>
      <w:r w:rsidR="00985FC6">
        <w:rPr>
          <w:rFonts w:ascii="Times New Roman" w:hAnsi="Times New Roman" w:cs="Times New Roman"/>
          <w:sz w:val="28"/>
          <w:szCs w:val="28"/>
        </w:rPr>
        <w:t>такие популярные</w:t>
      </w:r>
      <w:r>
        <w:rPr>
          <w:rFonts w:ascii="Times New Roman" w:hAnsi="Times New Roman" w:cs="Times New Roman"/>
          <w:sz w:val="28"/>
          <w:szCs w:val="28"/>
        </w:rPr>
        <w:t xml:space="preserve"> функции как</w:t>
      </w:r>
      <w:r w:rsidRPr="00985FC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Музыкальный плеер</w:t>
      </w:r>
      <w:r w:rsidR="00985FC6">
        <w:rPr>
          <w:rFonts w:ascii="Times New Roman" w:hAnsi="Times New Roman" w:cs="Times New Roman"/>
          <w:sz w:val="28"/>
          <w:szCs w:val="28"/>
        </w:rPr>
        <w:t xml:space="preserve">, с помощью которого пользователь может слушать интересующую его музыку, новостная лента. </w:t>
      </w:r>
    </w:p>
    <w:p w:rsidR="005705E7" w:rsidRDefault="00985FC6" w:rsidP="004A3A79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985FC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83B6FE" wp14:editId="1252A166">
            <wp:extent cx="1384701" cy="1865630"/>
            <wp:effectExtent l="0" t="0" r="635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4124" cy="189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C6" w:rsidRDefault="00AF475C" w:rsidP="0067651F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</w:t>
      </w:r>
      <w:r w:rsidRPr="000A6BEE">
        <w:rPr>
          <w:rFonts w:ascii="Times New Roman" w:hAnsi="Times New Roman" w:cs="Times New Roman"/>
          <w:sz w:val="28"/>
          <w:szCs w:val="28"/>
        </w:rPr>
        <w:t>–</w:t>
      </w:r>
      <w:r w:rsidR="00985FC6">
        <w:rPr>
          <w:rFonts w:ascii="Times New Roman" w:hAnsi="Times New Roman" w:cs="Times New Roman"/>
          <w:sz w:val="28"/>
          <w:szCs w:val="28"/>
        </w:rPr>
        <w:t>Форма входа</w:t>
      </w:r>
      <w:r w:rsidR="00985FC6" w:rsidRPr="00985FC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</w:p>
    <w:p w:rsidR="004D1F9B" w:rsidRPr="004D1F9B" w:rsidRDefault="004D1F9B" w:rsidP="004D1F9B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присутствует</w:t>
      </w:r>
      <w:r w:rsidRPr="004D1F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форме присутсвует вход по </w:t>
      </w:r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4D1F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коду</w:t>
      </w:r>
    </w:p>
    <w:p w:rsidR="00930751" w:rsidRDefault="004A3A79" w:rsidP="004A3A79">
      <w:pPr>
        <w:spacing w:before="280"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рисунках</w:t>
      </w:r>
      <w:r w:rsidR="00930751">
        <w:rPr>
          <w:rFonts w:ascii="Times New Roman" w:hAnsi="Times New Roman" w:cs="Times New Roman"/>
          <w:sz w:val="28"/>
          <w:szCs w:val="28"/>
        </w:rPr>
        <w:t xml:space="preserve"> 1.5</w:t>
      </w:r>
      <w:r>
        <w:rPr>
          <w:rFonts w:ascii="Times New Roman" w:hAnsi="Times New Roman" w:cs="Times New Roman"/>
          <w:sz w:val="28"/>
          <w:szCs w:val="28"/>
        </w:rPr>
        <w:t>, 1.5</w:t>
      </w:r>
      <w:r w:rsidRPr="004A3A79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</w:t>
      </w:r>
      <w:r w:rsidR="00930751">
        <w:rPr>
          <w:rFonts w:ascii="Times New Roman" w:hAnsi="Times New Roman" w:cs="Times New Roman"/>
          <w:sz w:val="28"/>
          <w:szCs w:val="28"/>
        </w:rPr>
        <w:t xml:space="preserve"> основная страница ВКонтакте</w:t>
      </w:r>
      <w:r>
        <w:rPr>
          <w:rFonts w:ascii="Times New Roman" w:hAnsi="Times New Roman" w:cs="Times New Roman"/>
          <w:sz w:val="28"/>
          <w:szCs w:val="28"/>
        </w:rPr>
        <w:t>, и вкладка мои друзья</w:t>
      </w:r>
      <w:r w:rsidR="00930751">
        <w:rPr>
          <w:rFonts w:ascii="Times New Roman" w:hAnsi="Times New Roman" w:cs="Times New Roman"/>
          <w:sz w:val="28"/>
          <w:szCs w:val="28"/>
        </w:rPr>
        <w:t>. Переходы на другие страницы реализованы с помощью «</w:t>
      </w:r>
      <w:r w:rsidR="00930751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930751" w:rsidRPr="001F7522">
        <w:rPr>
          <w:rFonts w:ascii="Times New Roman" w:hAnsi="Times New Roman" w:cs="Times New Roman"/>
          <w:sz w:val="28"/>
          <w:szCs w:val="28"/>
        </w:rPr>
        <w:t xml:space="preserve"> </w:t>
      </w:r>
      <w:r w:rsidR="00930751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="00930751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1F7522" w:rsidRDefault="001F7522" w:rsidP="001F7522">
      <w:pPr>
        <w:spacing w:before="280" w:after="280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7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8E44DD" wp14:editId="551D0723">
            <wp:extent cx="6372225" cy="310959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51" w:rsidRDefault="00AF475C" w:rsidP="0067651F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</w:t>
      </w:r>
      <w:r w:rsidRPr="000A6BE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Основная страница </w:t>
      </w:r>
      <w:r w:rsidR="004A3A7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ВКонтакте</w:t>
      </w:r>
      <w:r w:rsidR="004A3A79">
        <w:rPr>
          <w:rFonts w:ascii="Times New Roman" w:hAnsi="Times New Roman" w:cs="Times New Roman"/>
          <w:sz w:val="28"/>
          <w:szCs w:val="28"/>
        </w:rPr>
        <w:t>»</w:t>
      </w:r>
    </w:p>
    <w:p w:rsidR="004A3A79" w:rsidRDefault="004A3A79" w:rsidP="0067651F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A3A7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1DAC58" wp14:editId="49449D8C">
            <wp:extent cx="3505200" cy="376733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533" cy="37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79" w:rsidRDefault="004A3A79" w:rsidP="004A3A79">
      <w:pPr>
        <w:spacing w:after="280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1.5* – Вкладка «Мои Друзья»</w:t>
      </w:r>
    </w:p>
    <w:p w:rsidR="004A3A79" w:rsidRPr="004A3A79" w:rsidRDefault="004A3A79" w:rsidP="004A3A79">
      <w:pPr>
        <w:spacing w:after="280"/>
        <w:ind w:left="-56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1.5* представлен список добавленных пользователей.</w:t>
      </w:r>
    </w:p>
    <w:p w:rsidR="001F7522" w:rsidRDefault="00930751" w:rsidP="0093075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1.6 представлен музыкальный плеер «ВКонтакте», в котором можно добавлять и слушать музыку.</w:t>
      </w:r>
    </w:p>
    <w:p w:rsidR="001F7522" w:rsidRDefault="001F7522" w:rsidP="0067651F">
      <w:pPr>
        <w:spacing w:before="280" w:after="280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F7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C1477D" wp14:editId="7022E41C">
            <wp:extent cx="4133560" cy="191452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6766"/>
                    <a:stretch/>
                  </pic:blipFill>
                  <pic:spPr bwMode="auto">
                    <a:xfrm>
                      <a:off x="0" y="0"/>
                      <a:ext cx="4155965" cy="192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522" w:rsidRDefault="00AF475C" w:rsidP="0067651F">
      <w:pPr>
        <w:spacing w:after="280"/>
        <w:ind w:left="-567" w:firstLine="127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</w:t>
      </w:r>
      <w:r w:rsidRPr="000A6BE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Музыкальный плеер ВКонтакте</w:t>
      </w:r>
    </w:p>
    <w:p w:rsidR="001F7522" w:rsidRDefault="001F7522" w:rsidP="00AF475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 версия сайта не менее красочно выглядит, адаптивность проработана с высоким качеством.</w:t>
      </w:r>
      <w:r w:rsidR="00B05F11" w:rsidRPr="00B05F11">
        <w:t xml:space="preserve"> </w:t>
      </w:r>
      <w:r w:rsidR="00B05F11" w:rsidRPr="00B05F11">
        <w:rPr>
          <w:rFonts w:ascii="Times New Roman" w:hAnsi="Times New Roman" w:cs="Times New Roman"/>
          <w:sz w:val="28"/>
          <w:szCs w:val="28"/>
        </w:rPr>
        <w:t xml:space="preserve">Наиболее структурированная информация, одно из главных качество сайта. Данный сайт явное представления структурированной информации. Пользователю с первого взгляда должно стать понятно о чем сайт. </w:t>
      </w:r>
    </w:p>
    <w:p w:rsidR="00AF475C" w:rsidRPr="001F7522" w:rsidRDefault="00AF475C" w:rsidP="00AF475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1.7 представлен чат в мобильной версии «ВКонтакте», справа внизу можно заметить выдвигающееся меню, с выбором остального функционала мобильной версии.</w:t>
      </w:r>
    </w:p>
    <w:p w:rsidR="00C007F4" w:rsidRDefault="001F7522" w:rsidP="001F75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1F7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C665B7" wp14:editId="00C1FCEF">
            <wp:extent cx="3158490" cy="2524125"/>
            <wp:effectExtent l="0" t="0" r="381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0518"/>
                    <a:stretch/>
                  </pic:blipFill>
                  <pic:spPr bwMode="auto">
                    <a:xfrm>
                      <a:off x="0" y="0"/>
                      <a:ext cx="315849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75C" w:rsidRDefault="00AF475C" w:rsidP="00AF475C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7522">
        <w:rPr>
          <w:rFonts w:ascii="Times New Roman" w:hAnsi="Times New Roman" w:cs="Times New Roman"/>
          <w:sz w:val="28"/>
          <w:szCs w:val="28"/>
        </w:rPr>
        <w:t>1.7</w:t>
      </w:r>
      <w:r w:rsidRPr="00AF475C">
        <w:rPr>
          <w:rFonts w:ascii="Times New Roman" w:hAnsi="Times New Roman" w:cs="Times New Roman"/>
          <w:sz w:val="28"/>
          <w:szCs w:val="28"/>
        </w:rPr>
        <w:t xml:space="preserve"> –</w:t>
      </w:r>
      <w:r w:rsidR="001F7522">
        <w:rPr>
          <w:rFonts w:ascii="Times New Roman" w:hAnsi="Times New Roman" w:cs="Times New Roman"/>
          <w:sz w:val="28"/>
          <w:szCs w:val="28"/>
        </w:rPr>
        <w:t xml:space="preserve"> Мобильная версия чата ВКонтакт</w:t>
      </w:r>
      <w:r>
        <w:rPr>
          <w:rFonts w:ascii="Times New Roman" w:hAnsi="Times New Roman" w:cs="Times New Roman"/>
          <w:sz w:val="28"/>
          <w:szCs w:val="28"/>
        </w:rPr>
        <w:t>е</w:t>
      </w:r>
    </w:p>
    <w:p w:rsidR="00AF475C" w:rsidRPr="004D1F9B" w:rsidRDefault="00AF475C" w:rsidP="004D1F9B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1.8 представлен вид выдвигающегося меню, а также возможность перехода на группы и музыку в приложении «ВКонтакте».</w:t>
      </w:r>
      <w:r w:rsidR="004D1F9B">
        <w:rPr>
          <w:rFonts w:ascii="Times New Roman" w:hAnsi="Times New Roman" w:cs="Times New Roman"/>
          <w:sz w:val="28"/>
          <w:szCs w:val="28"/>
        </w:rPr>
        <w:t xml:space="preserve"> Также на рисунке 1.7 представлен поиск, и возможность создания бесед (чатов с возможностью переписываться множества пользователей)</w:t>
      </w:r>
    </w:p>
    <w:p w:rsidR="00AF475C" w:rsidRDefault="00AF475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F475C" w:rsidRDefault="00AF475C" w:rsidP="00CE237B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CE237B">
        <w:rPr>
          <w:rFonts w:ascii="Times New Roman" w:hAnsi="Times New Roman" w:cs="Times New Roman"/>
          <w:sz w:val="28"/>
          <w:szCs w:val="28"/>
        </w:rPr>
        <w:t>Также доступна вкладка перехода на профиль пользователя, а также вкладка настроек.</w:t>
      </w:r>
    </w:p>
    <w:p w:rsidR="001F7522" w:rsidRDefault="001F7522" w:rsidP="001F7522">
      <w:pPr>
        <w:spacing w:before="280" w:after="280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75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A179BA" wp14:editId="68DF8ACC">
            <wp:extent cx="3429000" cy="3448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628"/>
                    <a:stretch/>
                  </pic:blipFill>
                  <pic:spPr bwMode="auto">
                    <a:xfrm>
                      <a:off x="0" y="0"/>
                      <a:ext cx="3429485" cy="344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F11" w:rsidRDefault="001F7522" w:rsidP="00AF475C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</w:t>
      </w:r>
      <w:r w:rsidR="00AF475C">
        <w:rPr>
          <w:rFonts w:ascii="Times New Roman" w:hAnsi="Times New Roman" w:cs="Times New Roman"/>
          <w:sz w:val="28"/>
          <w:szCs w:val="28"/>
        </w:rPr>
        <w:t xml:space="preserve"> «Выдвигающееся меню ВКонтакте»</w:t>
      </w:r>
    </w:p>
    <w:p w:rsidR="005555C9" w:rsidRDefault="005555C9" w:rsidP="005555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Таким образом мобильная версия отражает практически все функции полноценной версии данного приложения, это показатель того, что мобильная версия проработано очень качественно. </w:t>
      </w:r>
    </w:p>
    <w:p w:rsidR="00B05F11" w:rsidRPr="00DE75DF" w:rsidRDefault="00B05F11" w:rsidP="00930751">
      <w:pPr>
        <w:pStyle w:val="2"/>
        <w:ind w:firstLine="708"/>
      </w:pPr>
      <w:bookmarkStart w:id="7" w:name="_Toc122399066"/>
      <w:r w:rsidRPr="00DE75DF">
        <w:t xml:space="preserve">1.2 </w:t>
      </w:r>
      <w:bookmarkStart w:id="8" w:name="_Toc90853755"/>
      <w:bookmarkStart w:id="9" w:name="_Toc102946435"/>
      <w:r w:rsidRPr="00DE75DF">
        <w:t>Техническое задание</w:t>
      </w:r>
      <w:bookmarkEnd w:id="7"/>
      <w:bookmarkEnd w:id="8"/>
      <w:bookmarkEnd w:id="9"/>
    </w:p>
    <w:p w:rsidR="007B5269" w:rsidRDefault="005555C9" w:rsidP="00CE237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задача создать приложение «Онлайн чат». Главной задачей </w:t>
      </w:r>
      <w:r w:rsidR="002D7241">
        <w:rPr>
          <w:rFonts w:ascii="Times New Roman" w:hAnsi="Times New Roman" w:cs="Times New Roman"/>
          <w:sz w:val="28"/>
          <w:szCs w:val="28"/>
        </w:rPr>
        <w:t>данного приложения</w:t>
      </w:r>
      <w:r>
        <w:rPr>
          <w:rFonts w:ascii="Times New Roman" w:hAnsi="Times New Roman" w:cs="Times New Roman"/>
          <w:sz w:val="28"/>
          <w:szCs w:val="28"/>
        </w:rPr>
        <w:t xml:space="preserve"> является предоставление </w:t>
      </w:r>
      <w:r w:rsidR="002D7241">
        <w:rPr>
          <w:rFonts w:ascii="Times New Roman" w:hAnsi="Times New Roman" w:cs="Times New Roman"/>
          <w:sz w:val="28"/>
          <w:szCs w:val="28"/>
        </w:rPr>
        <w:t>удобного, конфиденциального чата. В перспективе сделать данный проект</w:t>
      </w:r>
      <w:r>
        <w:rPr>
          <w:rFonts w:ascii="Times New Roman" w:hAnsi="Times New Roman" w:cs="Times New Roman"/>
          <w:sz w:val="28"/>
          <w:szCs w:val="28"/>
        </w:rPr>
        <w:t xml:space="preserve"> наиболее динамически быстрым, для того, чтобы пользователь </w:t>
      </w:r>
      <w:r w:rsidR="002D7241">
        <w:rPr>
          <w:rFonts w:ascii="Times New Roman" w:hAnsi="Times New Roman" w:cs="Times New Roman"/>
          <w:sz w:val="28"/>
          <w:szCs w:val="28"/>
        </w:rPr>
        <w:t xml:space="preserve">имел возможность комфортно вести диалоги с другими пользователями, а также пользоваться другими благами приложения. </w:t>
      </w:r>
    </w:p>
    <w:p w:rsidR="005555C9" w:rsidRPr="00AD2438" w:rsidRDefault="005555C9" w:rsidP="005555C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438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AD2438">
        <w:rPr>
          <w:rFonts w:ascii="Times New Roman" w:hAnsi="Times New Roman" w:cs="Times New Roman"/>
          <w:sz w:val="32"/>
          <w:szCs w:val="28"/>
        </w:rPr>
        <w:t>.</w:t>
      </w:r>
      <w:r w:rsidRPr="00AD2438"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D2438">
        <w:rPr>
          <w:rFonts w:ascii="Times New Roman" w:hAnsi="Times New Roman" w:cs="Times New Roman"/>
          <w:sz w:val="28"/>
          <w:szCs w:val="28"/>
        </w:rPr>
        <w:t xml:space="preserve">,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D2438">
        <w:rPr>
          <w:rFonts w:ascii="Times New Roman" w:hAnsi="Times New Roman" w:cs="Times New Roman"/>
          <w:sz w:val="28"/>
          <w:szCs w:val="28"/>
        </w:rPr>
        <w:t>/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AD2438">
        <w:rPr>
          <w:rFonts w:ascii="Times New Roman" w:hAnsi="Times New Roman" w:cs="Times New Roman"/>
          <w:sz w:val="28"/>
          <w:szCs w:val="28"/>
        </w:rPr>
        <w:t>,</w:t>
      </w:r>
      <w:r w:rsidR="007B5269">
        <w:rPr>
          <w:rFonts w:ascii="Times New Roman" w:hAnsi="Times New Roman" w:cs="Times New Roman"/>
          <w:sz w:val="28"/>
          <w:szCs w:val="28"/>
        </w:rPr>
        <w:t xml:space="preserve"> библиотека </w:t>
      </w:r>
      <w:r w:rsidR="007B5269">
        <w:rPr>
          <w:rFonts w:ascii="Times New Roman" w:hAnsi="Times New Roman" w:cs="Times New Roman"/>
          <w:sz w:val="28"/>
          <w:szCs w:val="28"/>
          <w:lang w:val="en-US"/>
        </w:rPr>
        <w:t>ReactJS</w:t>
      </w:r>
      <w:r w:rsidR="007B5269" w:rsidRPr="007B5269">
        <w:rPr>
          <w:rFonts w:ascii="Times New Roman" w:hAnsi="Times New Roman" w:cs="Times New Roman"/>
          <w:sz w:val="28"/>
          <w:szCs w:val="28"/>
        </w:rPr>
        <w:t xml:space="preserve">, </w:t>
      </w:r>
      <w:r w:rsidR="007B526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B5269" w:rsidRPr="007B5269">
        <w:rPr>
          <w:rFonts w:ascii="Times New Roman" w:hAnsi="Times New Roman" w:cs="Times New Roman"/>
          <w:sz w:val="28"/>
          <w:szCs w:val="28"/>
          <w:lang w:val="en-US"/>
        </w:rPr>
        <w:t>edux</w:t>
      </w:r>
      <w:r w:rsidR="007B5269" w:rsidRPr="007B5269">
        <w:rPr>
          <w:rFonts w:ascii="Times New Roman" w:hAnsi="Times New Roman" w:cs="Times New Roman"/>
          <w:sz w:val="28"/>
          <w:szCs w:val="28"/>
        </w:rPr>
        <w:t xml:space="preserve"> </w:t>
      </w:r>
      <w:r w:rsidR="007B5269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7B5269" w:rsidRPr="007B5269">
        <w:rPr>
          <w:rFonts w:ascii="Times New Roman" w:hAnsi="Times New Roman" w:cs="Times New Roman"/>
          <w:sz w:val="28"/>
          <w:szCs w:val="28"/>
          <w:lang w:val="en-US"/>
        </w:rPr>
        <w:t>oolkit</w:t>
      </w:r>
      <w:r w:rsidR="007B5269">
        <w:rPr>
          <w:rFonts w:ascii="Times New Roman" w:hAnsi="Times New Roman" w:cs="Times New Roman"/>
          <w:sz w:val="28"/>
          <w:szCs w:val="28"/>
        </w:rPr>
        <w:t>. Г</w:t>
      </w:r>
      <w:r w:rsidRPr="00AD2438">
        <w:rPr>
          <w:rFonts w:ascii="Times New Roman" w:hAnsi="Times New Roman" w:cs="Times New Roman"/>
          <w:sz w:val="28"/>
          <w:szCs w:val="28"/>
        </w:rPr>
        <w:t xml:space="preserve">рафические элементы в формате </w:t>
      </w:r>
      <w:r w:rsidRPr="00AD243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D2438">
        <w:rPr>
          <w:rFonts w:ascii="Times New Roman" w:hAnsi="Times New Roman" w:cs="Times New Roman"/>
          <w:sz w:val="28"/>
          <w:szCs w:val="28"/>
        </w:rPr>
        <w:t>;</w:t>
      </w:r>
      <w:r w:rsidR="007B5269">
        <w:rPr>
          <w:rFonts w:ascii="Times New Roman" w:hAnsi="Times New Roman" w:cs="Times New Roman"/>
          <w:sz w:val="28"/>
          <w:szCs w:val="28"/>
        </w:rPr>
        <w:t xml:space="preserve"> Аудио элементы в формате </w:t>
      </w:r>
      <w:r w:rsidR="007B5269">
        <w:rPr>
          <w:rFonts w:ascii="Times New Roman" w:hAnsi="Times New Roman" w:cs="Times New Roman"/>
          <w:sz w:val="28"/>
          <w:szCs w:val="28"/>
          <w:lang w:val="en-US"/>
        </w:rPr>
        <w:t>mp</w:t>
      </w:r>
      <w:r w:rsidR="007B5269" w:rsidRPr="007B5269">
        <w:rPr>
          <w:rFonts w:ascii="Times New Roman" w:hAnsi="Times New Roman" w:cs="Times New Roman"/>
          <w:sz w:val="28"/>
          <w:szCs w:val="28"/>
        </w:rPr>
        <w:t>3</w:t>
      </w:r>
      <w:r w:rsidR="007B5269">
        <w:rPr>
          <w:rFonts w:ascii="Times New Roman" w:hAnsi="Times New Roman" w:cs="Times New Roman"/>
          <w:sz w:val="28"/>
          <w:szCs w:val="28"/>
        </w:rPr>
        <w:t>. Д</w:t>
      </w:r>
      <w:r w:rsidRPr="00AD2438">
        <w:rPr>
          <w:rFonts w:ascii="Times New Roman" w:hAnsi="Times New Roman" w:cs="Times New Roman"/>
          <w:sz w:val="28"/>
          <w:szCs w:val="28"/>
        </w:rPr>
        <w:t xml:space="preserve">анные </w:t>
      </w:r>
      <w:r w:rsidR="007B5269">
        <w:rPr>
          <w:rFonts w:ascii="Times New Roman" w:hAnsi="Times New Roman" w:cs="Times New Roman"/>
          <w:sz w:val="28"/>
          <w:szCs w:val="28"/>
        </w:rPr>
        <w:t>будут храниться</w:t>
      </w:r>
      <w:r w:rsidRPr="00AD2438">
        <w:rPr>
          <w:rFonts w:ascii="Times New Roman" w:hAnsi="Times New Roman" w:cs="Times New Roman"/>
          <w:sz w:val="28"/>
          <w:szCs w:val="28"/>
        </w:rPr>
        <w:t xml:space="preserve"> в </w:t>
      </w:r>
      <w:r w:rsidR="007B5269">
        <w:rPr>
          <w:rFonts w:ascii="Times New Roman" w:hAnsi="Times New Roman" w:cs="Times New Roman"/>
          <w:sz w:val="28"/>
          <w:szCs w:val="28"/>
        </w:rPr>
        <w:t xml:space="preserve">обачном хранилище </w:t>
      </w:r>
      <w:r w:rsidR="007B5269">
        <w:rPr>
          <w:rFonts w:ascii="Times New Roman" w:hAnsi="Times New Roman" w:cs="Times New Roman"/>
          <w:sz w:val="28"/>
          <w:szCs w:val="28"/>
          <w:lang w:val="en-US"/>
        </w:rPr>
        <w:t>firebase</w:t>
      </w:r>
      <w:r w:rsidRPr="00AD2438">
        <w:rPr>
          <w:rFonts w:ascii="Times New Roman" w:hAnsi="Times New Roman" w:cs="Times New Roman"/>
          <w:sz w:val="28"/>
          <w:szCs w:val="28"/>
        </w:rPr>
        <w:t>.</w:t>
      </w:r>
    </w:p>
    <w:p w:rsidR="005555C9" w:rsidRDefault="007B5269" w:rsidP="007B526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станет отличной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комфортного и ускоренного </w:t>
      </w:r>
      <w:r w:rsidRPr="00AD2438">
        <w:rPr>
          <w:rFonts w:ascii="Times New Roman" w:eastAsia="Times New Roman" w:hAnsi="Times New Roman" w:cs="Times New Roman"/>
          <w:sz w:val="28"/>
          <w:szCs w:val="28"/>
        </w:rPr>
        <w:t>написания кода для веб-страницы. А именно выбор необходимых плагинов и цветовой темы.</w:t>
      </w:r>
    </w:p>
    <w:p w:rsidR="007B5269" w:rsidRDefault="007B5269" w:rsidP="007B5269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архитектуры будет выполнена стандартная архитектура в виде</w:t>
      </w:r>
      <w:r w:rsidRPr="007B5269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Frontend</w:t>
      </w:r>
      <w:r w:rsidRPr="007B526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Backend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Database</w:t>
      </w:r>
      <w:r>
        <w:rPr>
          <w:rFonts w:ascii="Times New Roman" w:hAnsi="Times New Roman" w:cs="Times New Roman"/>
          <w:sz w:val="28"/>
        </w:rPr>
        <w:t xml:space="preserve">. </w:t>
      </w:r>
    </w:p>
    <w:p w:rsidR="00507543" w:rsidRDefault="00507543" w:rsidP="00507543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В начале работы с сайтом пользо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ватель является гостем (Guest).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Ему будет доступна только </w:t>
      </w:r>
      <w:r w:rsidR="000A6B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страница регистрации и вход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После регистрации пользователь становится пользователем (User). </w:t>
      </w:r>
    </w:p>
    <w:p w:rsidR="00507543" w:rsidRDefault="00507543" w:rsidP="00507543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(User) может просматривать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основную часть сайта, где и будет располагаться сам чат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прослушивать музыку, пользоваться основным функционалом приложение. </w:t>
      </w:r>
    </w:p>
    <w:p w:rsidR="00507543" w:rsidRPr="00905011" w:rsidRDefault="00507543" w:rsidP="00507543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роли администратора пользователь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 изменять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данные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пользователей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блокировать их, удаля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ть аккаунт.</w:t>
      </w:r>
    </w:p>
    <w:p w:rsidR="00507543" w:rsidRDefault="00507543" w:rsidP="00507543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он может просматривать историю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сообщений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информацию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них.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 администратор будет управлять всеми данными только через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507543" w:rsidRDefault="00507543" w:rsidP="0050754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</w:t>
      </w:r>
      <w:r w:rsidRPr="00D4275C">
        <w:rPr>
          <w:rFonts w:ascii="FuturaPT" w:hAnsi="FuturaPT"/>
          <w:color w:val="000000" w:themeColor="text1"/>
          <w:sz w:val="28"/>
          <w:szCs w:val="28"/>
        </w:rPr>
        <w:t xml:space="preserve">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:rsidR="00507543" w:rsidRDefault="00507543" w:rsidP="0050754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будет состоять из 2-х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>осно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вных цветов – серого и сине-зеленого градиента. Также на сайте будет реализована анимация падающего снега. Э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 цвета были подобраны так, потому что они будут приятны для глаз и это цвета, на которое пользователь сразу обратит внимания на сайт. </w:t>
      </w:r>
    </w:p>
    <w:p w:rsidR="00507543" w:rsidRDefault="00507543" w:rsidP="0050754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проекте будут 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спользован один основной шрифт: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Monserrat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B82CFC" w:rsidRDefault="00507543" w:rsidP="0050754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Monserrat</w:t>
      </w:r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одним 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 самых популярных шрифтов в 2022 году. Он был разработан в 2013</w:t>
      </w:r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году, но в последние годы его популярность растет с каждым днем. Этот шрифт отличается своей читабельностью и простотой. Он подходит для любых типов дизайна, в том числе и для веб-дизайна.</w:t>
      </w:r>
      <w:r w:rsidR="00CE23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CE237B" w:rsidRPr="005555C9" w:rsidRDefault="00CE237B" w:rsidP="00CE237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 можно сделать вывод</w:t>
      </w:r>
      <w:r w:rsidRPr="00CE237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приложении будет выполняться «</w:t>
      </w:r>
      <w:r>
        <w:rPr>
          <w:rFonts w:ascii="Times New Roman" w:hAnsi="Times New Roman" w:cs="Times New Roman"/>
          <w:sz w:val="28"/>
          <w:szCs w:val="28"/>
          <w:lang w:val="en-US"/>
        </w:rPr>
        <w:t>Realtime</w:t>
      </w:r>
      <w:r w:rsidRPr="00555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>» передачи сообщений, это значит то, что сообщения будут доставляться в реальном времени, что позволит принимать и отправлять сообщения без какой-либо задержки. Проект подразумевает собой синхронизацию с облачным хранилищем данных, с помощью которого будет выложен на хостинг с наименьшими потерями пакетов. Также в проекте будет реализован аудиоплеер и другие функции.</w:t>
      </w:r>
    </w:p>
    <w:p w:rsidR="00CE237B" w:rsidRDefault="00CE237B" w:rsidP="0050754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338E" w:rsidRDefault="00B82CFC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90F3A" w:rsidRPr="00FC4EB0" w:rsidRDefault="00190F3A" w:rsidP="00190F3A">
      <w:pPr>
        <w:pStyle w:val="1"/>
        <w:spacing w:before="0"/>
        <w:ind w:firstLine="708"/>
        <w:jc w:val="left"/>
      </w:pPr>
      <w:bookmarkStart w:id="10" w:name="_Toc122399067"/>
      <w:r>
        <w:lastRenderedPageBreak/>
        <w:t>2</w:t>
      </w:r>
      <w:r w:rsidRPr="00FC4EB0">
        <w:t xml:space="preserve"> </w:t>
      </w:r>
      <w:r>
        <w:t>Проектирование программного</w:t>
      </w:r>
      <w:r w:rsidRPr="00FC4EB0">
        <w:t xml:space="preserve"> </w:t>
      </w:r>
      <w:r>
        <w:t>средства</w:t>
      </w:r>
      <w:bookmarkEnd w:id="10"/>
      <w:r w:rsidRPr="00FC4EB0">
        <w:tab/>
      </w:r>
    </w:p>
    <w:p w:rsidR="00190F3A" w:rsidRPr="00DE75DF" w:rsidRDefault="00190F3A" w:rsidP="00190F3A">
      <w:pPr>
        <w:pStyle w:val="2"/>
        <w:spacing w:before="0"/>
        <w:ind w:firstLine="709"/>
        <w:rPr>
          <w:rStyle w:val="20"/>
          <w:b/>
        </w:rPr>
      </w:pPr>
      <w:bookmarkStart w:id="11" w:name="_Toc122399068"/>
      <w:r>
        <w:t>2</w:t>
      </w:r>
      <w:r w:rsidRPr="00DE75DF">
        <w:t xml:space="preserve">.1 </w:t>
      </w:r>
      <w:r>
        <w:rPr>
          <w:rStyle w:val="20"/>
          <w:b/>
        </w:rPr>
        <w:t>Выбор средства реализации</w:t>
      </w:r>
      <w:bookmarkEnd w:id="11"/>
    </w:p>
    <w:p w:rsidR="00190F3A" w:rsidRDefault="00324388" w:rsidP="00477E33">
      <w:pPr>
        <w:spacing w:before="280" w:line="259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В основу основных алгоритмов данного продукта лягут алгоритмы с наибольшей эффективностью. Данные алгоритмы были выбраны для получения наивысшей скоростью, а если учесть, что пользователи будут найдены в облачном хранилище, то стоит учесть, что скорость алгоритма очень важна, так как запросы к самому хранилищу тоже требуют времени. </w:t>
      </w:r>
      <w:r w:rsidRPr="003243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Сначала из массива нужно выбрать один элемент </w:t>
      </w:r>
      <w:r w:rsidR="00B849B7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3243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его обычно называют опорным. Затем другие элементы в массиве перераспределяют так, чтобы элементы меньше опорного оказались до него, а большие или равные </w:t>
      </w:r>
      <w:r w:rsidR="00B849B7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3243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77E33" w:rsidRDefault="00324388" w:rsidP="00190F3A">
      <w:pPr>
        <w:spacing w:line="259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Данные в облачном хранилище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будут располагаться в виде таблиц в облаке, к которым пользователь будет писать запрос. Преимущества данного хранилища в том, что пользователь один раз подключившись к нему может на сайте корректировать данные, в удобном приложении разработанным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32438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Также, приложение предоставляет возможность занятие бесплатного хостинга, на который курсовой проект и будет загружен.</w:t>
      </w:r>
    </w:p>
    <w:p w:rsidR="00477E33" w:rsidRDefault="00477E33" w:rsidP="00477E33">
      <w:pPr>
        <w:spacing w:after="280" w:line="259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Как видно из рисунка 2.1 представлен график использования памяти, на котором расположена зависимость кол-во памяти затраченной в промежуток времени.</w:t>
      </w:r>
    </w:p>
    <w:p w:rsidR="00E4338E" w:rsidRDefault="00F02EF6" w:rsidP="00477E33">
      <w:pPr>
        <w:spacing w:before="280" w:after="280" w:line="259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02EF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C1742CE" wp14:editId="22E6457B">
            <wp:extent cx="6372225" cy="381254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F6" w:rsidRDefault="00F02EF6" w:rsidP="00F02EF6">
      <w:pPr>
        <w:spacing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 «Главная страница хранилища»</w:t>
      </w:r>
    </w:p>
    <w:p w:rsidR="00477E33" w:rsidRDefault="00477E33" w:rsidP="00477E33">
      <w:pPr>
        <w:spacing w:after="280" w:line="259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2.3 представлена таблица с пользователями. </w:t>
      </w:r>
    </w:p>
    <w:p w:rsidR="00477E33" w:rsidRPr="00477E33" w:rsidRDefault="00477E33" w:rsidP="00477E33">
      <w:pPr>
        <w:spacing w:after="280" w:line="259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Данные пользователей хранятся в зашифрованном виде на сервере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477E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D7759" w:rsidRPr="00477E33" w:rsidRDefault="005D7759" w:rsidP="00190F3A">
      <w:pPr>
        <w:spacing w:before="280" w:after="280" w:line="259" w:lineRule="auto"/>
        <w:ind w:hanging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775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CB1F5A" wp14:editId="2829EE3F">
            <wp:extent cx="5692140" cy="324548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8633" cy="32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6" w:rsidRPr="00D42476" w:rsidRDefault="005D7759" w:rsidP="0091479E">
      <w:pPr>
        <w:spacing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 2.3 «Таблица Пользователей»</w:t>
      </w:r>
      <w:r w:rsidR="0091479E" w:rsidRPr="00D4247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42476" w:rsidTr="00190F3A">
        <w:tc>
          <w:tcPr>
            <w:tcW w:w="10025" w:type="dxa"/>
          </w:tcPr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initializeApp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firebase/app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getAuth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firebase/auth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getFirestore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firebase/firestore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getStorage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firebase/storage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D42476" w:rsidRPr="00D42476" w:rsidRDefault="00D42476" w:rsidP="00D42476">
            <w:pPr>
              <w:shd w:val="clear" w:color="auto" w:fill="FFFFFF"/>
              <w:spacing w:after="24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firebaseConfig = {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apiKey: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AIzaSyCsatflhlSuFcmPRfc9keb9q6EMHjUIHlE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authDomain: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chat-85780.firebaseapp.com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projectId: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storageBucket: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chat-85780.appspot.com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messagingSenderId: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159067188821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appId: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1:159067188821:web:002488538825ea34c72edc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 Initialize Firebase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app = initializeApp(firebaseConfig);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 = getAuth();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storage = getStorage();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db = getFirestore()</w:t>
            </w:r>
          </w:p>
          <w:p w:rsidR="00D42476" w:rsidRDefault="00D42476" w:rsidP="005D7759">
            <w:pPr>
              <w:spacing w:after="28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91479E" w:rsidRDefault="00D42476" w:rsidP="0091479E">
      <w:pPr>
        <w:spacing w:before="280"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2.1 «Подключение к хранилищу»</w:t>
      </w:r>
    </w:p>
    <w:p w:rsidR="0091479E" w:rsidRDefault="0091479E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D7759" w:rsidRDefault="005D7759" w:rsidP="0091479E">
      <w:pPr>
        <w:spacing w:before="280"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32EAA" w:rsidRDefault="00190F3A" w:rsidP="00332EAA">
      <w:pPr>
        <w:pStyle w:val="2"/>
        <w:ind w:firstLine="709"/>
        <w:rPr>
          <w:rStyle w:val="20"/>
          <w:b/>
        </w:rPr>
      </w:pPr>
      <w:bookmarkStart w:id="12" w:name="_Toc122399069"/>
      <w:r>
        <w:t>2.2</w:t>
      </w:r>
      <w:r w:rsidRPr="00DE75DF">
        <w:t xml:space="preserve"> </w:t>
      </w:r>
      <w:r>
        <w:rPr>
          <w:rStyle w:val="20"/>
          <w:b/>
        </w:rPr>
        <w:t xml:space="preserve">Проектирование </w:t>
      </w:r>
      <w:r>
        <w:rPr>
          <w:rStyle w:val="20"/>
          <w:b/>
          <w:lang w:val="en-US"/>
        </w:rPr>
        <w:t xml:space="preserve">UML </w:t>
      </w:r>
      <w:r>
        <w:rPr>
          <w:rStyle w:val="20"/>
          <w:b/>
        </w:rPr>
        <w:t>диаграммы</w:t>
      </w:r>
      <w:bookmarkEnd w:id="12"/>
    </w:p>
    <w:p w:rsidR="000A6BEE" w:rsidRPr="000A6BEE" w:rsidRDefault="000A6BEE" w:rsidP="000A6BEE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Pr="000A6BEE">
        <w:rPr>
          <w:rFonts w:ascii="Times New Roman" w:hAnsi="Times New Roman" w:cs="Times New Roman"/>
          <w:sz w:val="28"/>
          <w:szCs w:val="28"/>
        </w:rPr>
        <w:t xml:space="preserve">Использование ролей </w:t>
      </w:r>
      <w:r>
        <w:rPr>
          <w:rFonts w:ascii="Times New Roman" w:hAnsi="Times New Roman" w:cs="Times New Roman"/>
          <w:sz w:val="28"/>
          <w:szCs w:val="28"/>
        </w:rPr>
        <w:t xml:space="preserve">прописано </w:t>
      </w:r>
      <w:r w:rsidR="00094F8B">
        <w:rPr>
          <w:rFonts w:ascii="Times New Roman" w:hAnsi="Times New Roman" w:cs="Times New Roman"/>
          <w:sz w:val="28"/>
          <w:szCs w:val="28"/>
        </w:rPr>
        <w:t xml:space="preserve">в Техническом задании </w:t>
      </w:r>
    </w:p>
    <w:p w:rsidR="00190F3A" w:rsidRPr="000A6BEE" w:rsidRDefault="000A6BEE" w:rsidP="000A6BEE">
      <w:pPr>
        <w:spacing w:before="280"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6BE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7B773BE" wp14:editId="6011E40C">
            <wp:extent cx="6372225" cy="62484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A" w:rsidRDefault="00332EAA" w:rsidP="00D42476">
      <w:pPr>
        <w:spacing w:after="280" w:line="259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2.4 </w:t>
      </w:r>
      <w:r w:rsidR="000A6B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вариантов использования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332EAA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Роль</w:t>
            </w:r>
          </w:p>
        </w:tc>
        <w:tc>
          <w:tcPr>
            <w:tcW w:w="4840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Прецедент (пояснение)</w:t>
            </w:r>
          </w:p>
        </w:tc>
      </w:tr>
      <w:tr w:rsidR="00332EAA" w:rsidRPr="000E3454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Гость</w:t>
            </w:r>
          </w:p>
        </w:tc>
        <w:tc>
          <w:tcPr>
            <w:tcW w:w="4840" w:type="dxa"/>
          </w:tcPr>
          <w:p w:rsidR="00332EAA" w:rsidRDefault="00332EAA" w:rsidP="00332EAA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Регистрация Пользователя</w:t>
            </w:r>
          </w:p>
        </w:tc>
      </w:tr>
      <w:tr w:rsidR="00332EAA" w:rsidRPr="000E3454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Гость</w:t>
            </w:r>
          </w:p>
        </w:tc>
        <w:tc>
          <w:tcPr>
            <w:tcW w:w="4840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Вход в чат</w:t>
            </w:r>
          </w:p>
        </w:tc>
      </w:tr>
      <w:tr w:rsidR="00332EAA" w:rsidRPr="000E3454" w:rsidTr="0091479E">
        <w:tc>
          <w:tcPr>
            <w:tcW w:w="4839" w:type="dxa"/>
          </w:tcPr>
          <w:p w:rsidR="00332EAA" w:rsidRPr="00F73BC9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Редактировать  профиль</w:t>
            </w:r>
          </w:p>
        </w:tc>
        <w:tc>
          <w:tcPr>
            <w:tcW w:w="4840" w:type="dxa"/>
          </w:tcPr>
          <w:p w:rsidR="00332EAA" w:rsidRPr="008D2873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Редактирование профиля пользователя</w:t>
            </w:r>
          </w:p>
        </w:tc>
      </w:tr>
      <w:tr w:rsidR="00332EAA" w:rsidRPr="000E3454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Найти пользователя</w:t>
            </w:r>
          </w:p>
        </w:tc>
        <w:tc>
          <w:tcPr>
            <w:tcW w:w="4840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Поиск пользователя.</w:t>
            </w:r>
          </w:p>
        </w:tc>
      </w:tr>
      <w:tr w:rsidR="00332EAA" w:rsidRPr="0091479E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Отправить сообщение пользователю</w:t>
            </w:r>
          </w:p>
        </w:tc>
        <w:tc>
          <w:tcPr>
            <w:tcW w:w="4840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Отправка сообщения.</w:t>
            </w:r>
          </w:p>
        </w:tc>
      </w:tr>
      <w:tr w:rsidR="00332EAA" w:rsidRPr="00870CFE" w:rsidTr="0091479E">
        <w:tc>
          <w:tcPr>
            <w:tcW w:w="4839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Включить аудиоплеер</w:t>
            </w:r>
          </w:p>
        </w:tc>
        <w:tc>
          <w:tcPr>
            <w:tcW w:w="4840" w:type="dxa"/>
          </w:tcPr>
          <w:p w:rsidR="00332EAA" w:rsidRPr="00AF386E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Прослушивание музыки.</w:t>
            </w:r>
          </w:p>
        </w:tc>
      </w:tr>
      <w:tr w:rsidR="00332EAA" w:rsidRPr="000E3454" w:rsidTr="0091479E">
        <w:tc>
          <w:tcPr>
            <w:tcW w:w="4839" w:type="dxa"/>
          </w:tcPr>
          <w:p w:rsidR="00332EAA" w:rsidRPr="00F73BC9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Отправить картинку пользователю</w:t>
            </w:r>
          </w:p>
        </w:tc>
        <w:tc>
          <w:tcPr>
            <w:tcW w:w="4840" w:type="dxa"/>
          </w:tcPr>
          <w:p w:rsidR="00332EAA" w:rsidRDefault="00332EAA" w:rsidP="000A6BE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Отправка сообщения в виде картинки.</w:t>
            </w:r>
          </w:p>
        </w:tc>
      </w:tr>
    </w:tbl>
    <w:p w:rsidR="00332EAA" w:rsidRPr="00281C05" w:rsidRDefault="000A6BEE" w:rsidP="0091479E">
      <w:pPr>
        <w:spacing w:before="28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1 – Таблица прецедентов</w:t>
      </w:r>
    </w:p>
    <w:p w:rsidR="00C458A6" w:rsidRDefault="00332EAA" w:rsidP="0091479E">
      <w:pPr>
        <w:pStyle w:val="2"/>
        <w:ind w:firstLine="708"/>
        <w:rPr>
          <w:rStyle w:val="20"/>
          <w:b/>
        </w:rPr>
      </w:pPr>
      <w:bookmarkStart w:id="13" w:name="_Toc122399070"/>
      <w:r>
        <w:t xml:space="preserve">2.3 </w:t>
      </w:r>
      <w:r w:rsidR="000A6BEE">
        <w:rPr>
          <w:rStyle w:val="20"/>
          <w:b/>
        </w:rPr>
        <w:t>Макетирование</w:t>
      </w:r>
      <w:r>
        <w:rPr>
          <w:rStyle w:val="20"/>
          <w:b/>
        </w:rPr>
        <w:t xml:space="preserve"> </w:t>
      </w:r>
      <w:r w:rsidR="000A6BEE">
        <w:rPr>
          <w:rStyle w:val="20"/>
          <w:b/>
        </w:rPr>
        <w:t>веб-страниц</w:t>
      </w:r>
      <w:bookmarkEnd w:id="13"/>
    </w:p>
    <w:p w:rsidR="00C458A6" w:rsidRPr="00C458A6" w:rsidRDefault="00C458A6" w:rsidP="0091479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458A6">
        <w:rPr>
          <w:rFonts w:ascii="Times New Roman" w:hAnsi="Times New Roman" w:cs="Times New Roman"/>
          <w:sz w:val="28"/>
          <w:szCs w:val="28"/>
        </w:rPr>
        <w:t>На рисунке 2.5 представлен макет страницы регистрации сайта</w:t>
      </w:r>
    </w:p>
    <w:p w:rsidR="000A6BEE" w:rsidRPr="00C458A6" w:rsidRDefault="00C458A6" w:rsidP="0091479E">
      <w:pPr>
        <w:spacing w:before="280" w:after="280"/>
        <w:ind w:hanging="142"/>
        <w:jc w:val="center"/>
      </w:pPr>
      <w:r w:rsidRPr="00FB1514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C6B5F2F" wp14:editId="0E2F4E37">
            <wp:extent cx="2311400" cy="1954806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428" t="27246" r="29260" b="29339"/>
                    <a:stretch/>
                  </pic:blipFill>
                  <pic:spPr bwMode="auto">
                    <a:xfrm>
                      <a:off x="0" y="0"/>
                      <a:ext cx="2313813" cy="195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8A6" w:rsidRDefault="00C458A6" w:rsidP="00C458A6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2.5 – Макет Регистрации</w:t>
      </w:r>
    </w:p>
    <w:p w:rsidR="00C458A6" w:rsidRDefault="00C458A6" w:rsidP="00C458A6">
      <w:pPr>
        <w:spacing w:after="240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Pr="00C458A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2.6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представлен макет основной части приложения.</w:t>
      </w:r>
    </w:p>
    <w:p w:rsidR="00C458A6" w:rsidRDefault="00C458A6" w:rsidP="0091479E">
      <w:pPr>
        <w:spacing w:before="280" w:after="280"/>
        <w:ind w:firstLine="426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151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8DE338C" wp14:editId="1F6C345D">
            <wp:extent cx="5864860" cy="2590562"/>
            <wp:effectExtent l="0" t="0" r="254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93" t="5213" r="4221" b="7158"/>
                    <a:stretch/>
                  </pic:blipFill>
                  <pic:spPr bwMode="auto">
                    <a:xfrm>
                      <a:off x="0" y="0"/>
                      <a:ext cx="5909104" cy="26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E2" w:rsidRPr="00C458A6" w:rsidRDefault="00EB00E2" w:rsidP="00EB00E2">
      <w:pPr>
        <w:spacing w:after="280"/>
        <w:ind w:firstLine="42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2.6 – Основная страница</w:t>
      </w:r>
    </w:p>
    <w:p w:rsidR="00E40306" w:rsidRDefault="00EB00E2" w:rsidP="004A3A79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 w:rsidRPr="00EB00E2">
        <w:rPr>
          <w:rFonts w:ascii="Times New Roman" w:hAnsi="Times New Roman" w:cs="Times New Roman"/>
          <w:sz w:val="28"/>
          <w:szCs w:val="28"/>
        </w:rPr>
        <w:t xml:space="preserve">В ходе разработки элементы макета могут изменяться </w:t>
      </w:r>
    </w:p>
    <w:p w:rsidR="00E40306" w:rsidRDefault="00E4030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458A6" w:rsidRDefault="00C458A6" w:rsidP="004A3A79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</w:p>
    <w:p w:rsidR="00EB00E2" w:rsidRPr="00EB00E2" w:rsidRDefault="00EB00E2" w:rsidP="00EB00E2">
      <w:pPr>
        <w:pStyle w:val="2"/>
        <w:ind w:firstLine="709"/>
        <w:rPr>
          <w:rStyle w:val="20"/>
          <w:b/>
        </w:rPr>
      </w:pPr>
      <w:bookmarkStart w:id="14" w:name="_Toc122399071"/>
      <w:r>
        <w:t>2.4 Разработка пользовательских элементов</w:t>
      </w:r>
      <w:bookmarkEnd w:id="14"/>
      <w:r>
        <w:t xml:space="preserve"> </w:t>
      </w:r>
    </w:p>
    <w:p w:rsidR="00EB00E2" w:rsidRDefault="00EB00E2" w:rsidP="00EB00E2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7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проекте будут реализованы такие элементы пользовательского интерфейса, как иконка отправки сообщения, а также стрелочки переключения музыки в аудиоплеере, представлены на рисунках 2.7, 2.8.</w:t>
      </w:r>
    </w:p>
    <w:p w:rsidR="00EB00E2" w:rsidRDefault="00EB00E2" w:rsidP="00EB00E2">
      <w:pPr>
        <w:spacing w:before="280" w:after="280"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00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FC9CBB" wp14:editId="1FA4782B">
            <wp:extent cx="914528" cy="42868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2" w:rsidRDefault="00EB00E2" w:rsidP="00EB00E2">
      <w:pPr>
        <w:spacing w:after="28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Кнопка отправки сообщения</w:t>
      </w:r>
    </w:p>
    <w:p w:rsidR="00EB00E2" w:rsidRDefault="00EB00E2" w:rsidP="00EB00E2">
      <w:pPr>
        <w:spacing w:before="28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0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F52EEA" wp14:editId="680E62AD">
            <wp:extent cx="1457528" cy="33342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2" w:rsidRDefault="00EB00E2" w:rsidP="0034513D">
      <w:pPr>
        <w:spacing w:after="28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3451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Иконки в аудиоплеере</w:t>
      </w:r>
    </w:p>
    <w:p w:rsidR="0034513D" w:rsidRDefault="0034513D" w:rsidP="0034513D">
      <w:pPr>
        <w:spacing w:before="280" w:after="280" w:line="259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На рисунках 2.9, 2.10 представлены авторские кнопки перехода на домашнюю страницу, а также добавления фотографии профиля соответственно. </w:t>
      </w:r>
    </w:p>
    <w:p w:rsidR="0034513D" w:rsidRDefault="0034513D" w:rsidP="0034513D">
      <w:pPr>
        <w:spacing w:before="28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51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5C879A" wp14:editId="140073E2">
            <wp:extent cx="1514686" cy="485843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3D" w:rsidRDefault="0034513D" w:rsidP="0034513D">
      <w:pPr>
        <w:spacing w:before="280" w:after="28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2.9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Кнопка перехода на домашнюю страницу</w:t>
      </w:r>
    </w:p>
    <w:p w:rsidR="0034513D" w:rsidRDefault="0034513D" w:rsidP="0034513D">
      <w:pPr>
        <w:spacing w:before="280" w:after="28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FA1A8B5" wp14:editId="6E5FB8D0">
            <wp:extent cx="2723809" cy="514286"/>
            <wp:effectExtent l="0" t="0" r="63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3D" w:rsidRPr="004A3A79" w:rsidRDefault="0034513D" w:rsidP="0034513D">
      <w:pPr>
        <w:spacing w:after="280" w:line="259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2.10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Кнопка добавления фотографии профиля</w:t>
      </w:r>
    </w:p>
    <w:p w:rsidR="0034513D" w:rsidRPr="005555C9" w:rsidRDefault="0034513D" w:rsidP="0034513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 можно сделать вывод</w:t>
      </w:r>
      <w:r w:rsidRPr="00CE237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во втором разделе были затронуты темы проектирования программного средства, в котором были затронуты все основные моменты связанные с внешним видом сайта, а также разобрана часть, отвечающая за роли пользователей, которые использует приложение и часть, отвечающая за хранение данных на сервере. </w:t>
      </w:r>
    </w:p>
    <w:p w:rsidR="0034513D" w:rsidRPr="00EB00E2" w:rsidRDefault="0034513D" w:rsidP="0034513D">
      <w:pPr>
        <w:spacing w:after="280" w:line="259" w:lineRule="auto"/>
        <w:rPr>
          <w:rFonts w:ascii="Times New Roman" w:hAnsi="Times New Roman" w:cs="Times New Roman"/>
          <w:sz w:val="28"/>
          <w:szCs w:val="28"/>
        </w:rPr>
      </w:pPr>
    </w:p>
    <w:p w:rsidR="005D7759" w:rsidRPr="00EB00E2" w:rsidRDefault="005D775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47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2746D" w:rsidRPr="00DE75DF" w:rsidRDefault="00D42476" w:rsidP="0019580D">
      <w:pPr>
        <w:pStyle w:val="1"/>
        <w:spacing w:before="0"/>
        <w:ind w:firstLine="708"/>
        <w:jc w:val="left"/>
      </w:pPr>
      <w:bookmarkStart w:id="15" w:name="_Toc122399072"/>
      <w:r w:rsidRPr="00DE75DF">
        <w:lastRenderedPageBreak/>
        <w:t>3</w:t>
      </w:r>
      <w:r w:rsidR="0022746D" w:rsidRPr="00DE75DF">
        <w:t xml:space="preserve"> Структура приложения</w:t>
      </w:r>
      <w:bookmarkEnd w:id="15"/>
      <w:r w:rsidR="0022746D" w:rsidRPr="00DE75DF">
        <w:tab/>
      </w:r>
    </w:p>
    <w:p w:rsidR="0022746D" w:rsidRPr="00DE75DF" w:rsidRDefault="00D42476" w:rsidP="0019580D">
      <w:pPr>
        <w:pStyle w:val="2"/>
        <w:spacing w:before="0"/>
        <w:ind w:firstLine="708"/>
      </w:pPr>
      <w:bookmarkStart w:id="16" w:name="_Toc122399073"/>
      <w:r w:rsidRPr="00DE75DF">
        <w:t>3</w:t>
      </w:r>
      <w:r w:rsidR="0022746D" w:rsidRPr="00DE75DF">
        <w:t>.1 Реализация структуры</w:t>
      </w:r>
      <w:r w:rsidRPr="00DE75DF">
        <w:t xml:space="preserve"> клиентской части</w:t>
      </w:r>
      <w:bookmarkEnd w:id="16"/>
    </w:p>
    <w:p w:rsidR="00B82CFC" w:rsidRDefault="00B82CFC" w:rsidP="0019580D">
      <w:pPr>
        <w:tabs>
          <w:tab w:val="left" w:pos="3119"/>
        </w:tabs>
        <w:spacing w:after="280"/>
        <w:ind w:right="-28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данного проекта будет состоять из компонентного подхода.</w:t>
      </w:r>
      <w:r w:rsidRPr="00B82CFC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Компонентный подход в программировании </w:t>
      </w:r>
      <w:r w:rsidR="00B849B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 это относительно недавний подход, если сравнивать его с другими. Пришел он с массовым появлением </w:t>
      </w:r>
      <w:r>
        <w:rPr>
          <w:rFonts w:ascii="Times New Roman" w:eastAsia="Times New Roman" w:hAnsi="Times New Roman" w:cs="Times New Roman"/>
          <w:sz w:val="28"/>
          <w:szCs w:val="28"/>
        </w:rPr>
        <w:t>библиотек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>. Суть его сводится к тому, что разработка одной большой программы производится с применением «заготовок» кода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Заготовками будем называть отельные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файлы, которые возвращают что-либо своё.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 Компонент </w:t>
      </w:r>
      <w:r w:rsidR="00B849B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 это функция, которая возращает JSX фор-мат.  JavaScript XML (JSX) </w:t>
      </w:r>
      <w:r w:rsidR="00B849B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 это расширение син</w:t>
      </w:r>
      <w:r>
        <w:rPr>
          <w:rFonts w:ascii="Times New Roman" w:eastAsia="Times New Roman" w:hAnsi="Times New Roman" w:cs="Times New Roman"/>
          <w:sz w:val="28"/>
          <w:szCs w:val="28"/>
        </w:rPr>
        <w:t>таксиса JavaScript, которое поз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>воляет использовать HTML-подобный синтаксис для опис</w:t>
      </w:r>
      <w:r w:rsidR="00B904C5">
        <w:rPr>
          <w:rFonts w:ascii="Times New Roman" w:eastAsia="Times New Roman" w:hAnsi="Times New Roman" w:cs="Times New Roman"/>
          <w:sz w:val="28"/>
          <w:szCs w:val="28"/>
        </w:rPr>
        <w:t>ания структуры интерфейсов</w:t>
      </w:r>
      <w:r w:rsidRPr="00B82CFC">
        <w:rPr>
          <w:rFonts w:ascii="Times New Roman" w:eastAsia="Times New Roman" w:hAnsi="Times New Roman" w:cs="Times New Roman"/>
          <w:sz w:val="28"/>
          <w:szCs w:val="28"/>
        </w:rPr>
        <w:t xml:space="preserve">. Как правило, компоненты написаны с использованием JSX, но также есть возможность использования обычного JavaScript.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B904C5" w:rsidRPr="0067651F" w:rsidTr="00B904C5">
        <w:tc>
          <w:tcPr>
            <w:tcW w:w="9343" w:type="dxa"/>
          </w:tcPr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Chat = ({GetFind,states}) =&gt; {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[isOpened, setIsOpened] = useState(false);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data } = useContext(ChatContext);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const[state,setState] = useState(false);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Find = ()=&gt;{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setIsOpened(true)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GetFind(true)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useEffect(()=&gt;{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setIsOpened(states)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},[states])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onClick={Find}&gt;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Find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&lt;/button&gt;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&lt;span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UserName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&gt;{data.user?.displayName}&lt;/span&gt;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{state &amp;&amp; &lt;Game_1/&gt;}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chatIcons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&lt;img src={Cam}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onClick={()=&gt;setState(!state)} /&gt;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{/* &lt;a href=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https://www.vk.com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&lt;img src={Add}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/&gt;&lt;/a&gt;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&lt;a href=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https://www.facebook.com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&gt;&lt;img src={More}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/&gt;&lt;/a&gt;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*/}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&lt;Messages /&gt;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&lt;Input/&gt;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);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D42476" w:rsidRPr="00D42476" w:rsidRDefault="00D42476" w:rsidP="00D4247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42476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Chat;</w:t>
            </w:r>
          </w:p>
          <w:p w:rsidR="00B904C5" w:rsidRPr="00B904C5" w:rsidRDefault="00B904C5" w:rsidP="00B904C5">
            <w:pPr>
              <w:pStyle w:val="52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:rsidR="00B904C5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B904C5">
        <w:rPr>
          <w:rFonts w:ascii="Times New Roman" w:hAnsi="Times New Roman" w:cs="Times New Roman"/>
          <w:sz w:val="28"/>
          <w:szCs w:val="28"/>
        </w:rPr>
        <w:t xml:space="preserve">.1 – Структура </w:t>
      </w:r>
      <w:r w:rsidR="00B904C5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B904C5">
        <w:rPr>
          <w:rFonts w:ascii="Times New Roman" w:hAnsi="Times New Roman" w:cs="Times New Roman"/>
          <w:sz w:val="28"/>
          <w:szCs w:val="28"/>
        </w:rPr>
        <w:t>-формата</w:t>
      </w:r>
    </w:p>
    <w:p w:rsidR="00B904C5" w:rsidRPr="00834BA7" w:rsidRDefault="0019580D" w:rsidP="0019580D">
      <w:pPr>
        <w:spacing w:before="280"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B904C5">
        <w:rPr>
          <w:rFonts w:ascii="Times New Roman" w:hAnsi="Times New Roman" w:cs="Times New Roman"/>
          <w:sz w:val="28"/>
          <w:szCs w:val="28"/>
        </w:rPr>
        <w:t xml:space="preserve">.1 представлен </w:t>
      </w:r>
      <w:r w:rsidR="00B904C5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B904C5" w:rsidRPr="00B904C5">
        <w:rPr>
          <w:rFonts w:ascii="Times New Roman" w:hAnsi="Times New Roman" w:cs="Times New Roman"/>
          <w:sz w:val="28"/>
          <w:szCs w:val="28"/>
        </w:rPr>
        <w:t xml:space="preserve"> </w:t>
      </w:r>
      <w:r w:rsidR="00B904C5">
        <w:rPr>
          <w:rFonts w:ascii="Times New Roman" w:hAnsi="Times New Roman" w:cs="Times New Roman"/>
          <w:sz w:val="28"/>
          <w:szCs w:val="28"/>
        </w:rPr>
        <w:t>формат, который отвечает за</w:t>
      </w:r>
      <w:r w:rsidR="00A4302F" w:rsidRPr="00A4302F">
        <w:rPr>
          <w:rFonts w:ascii="Times New Roman" w:hAnsi="Times New Roman" w:cs="Times New Roman"/>
          <w:sz w:val="28"/>
          <w:szCs w:val="28"/>
        </w:rPr>
        <w:t xml:space="preserve"> отображение</w:t>
      </w:r>
      <w:r w:rsidR="00A4302F">
        <w:rPr>
          <w:rFonts w:ascii="Times New Roman" w:hAnsi="Times New Roman" w:cs="Times New Roman"/>
          <w:sz w:val="28"/>
          <w:szCs w:val="28"/>
        </w:rPr>
        <w:t xml:space="preserve"> сообщений в чате</w:t>
      </w:r>
      <w:r w:rsidR="00B904C5">
        <w:rPr>
          <w:rFonts w:ascii="Times New Roman" w:hAnsi="Times New Roman" w:cs="Times New Roman"/>
          <w:sz w:val="28"/>
          <w:szCs w:val="28"/>
        </w:rPr>
        <w:t>.</w:t>
      </w:r>
      <w:r w:rsidR="00834BA7">
        <w:rPr>
          <w:rFonts w:ascii="Times New Roman" w:hAnsi="Times New Roman" w:cs="Times New Roman"/>
          <w:sz w:val="28"/>
          <w:szCs w:val="28"/>
        </w:rPr>
        <w:t xml:space="preserve"> Также на данной странице будет приниматься «</w:t>
      </w:r>
      <w:r w:rsidR="00834BA7">
        <w:rPr>
          <w:rFonts w:ascii="Times New Roman" w:hAnsi="Times New Roman" w:cs="Times New Roman"/>
          <w:sz w:val="28"/>
          <w:szCs w:val="28"/>
          <w:lang w:val="en-US"/>
        </w:rPr>
        <w:t>Avatar</w:t>
      </w:r>
      <w:r w:rsidR="00834BA7">
        <w:rPr>
          <w:rFonts w:ascii="Times New Roman" w:hAnsi="Times New Roman" w:cs="Times New Roman"/>
          <w:sz w:val="28"/>
          <w:szCs w:val="28"/>
        </w:rPr>
        <w:t>»</w:t>
      </w:r>
      <w:r w:rsidR="00834BA7" w:rsidRPr="00834BA7">
        <w:rPr>
          <w:rFonts w:ascii="Times New Roman" w:hAnsi="Times New Roman" w:cs="Times New Roman"/>
          <w:sz w:val="28"/>
          <w:szCs w:val="28"/>
        </w:rPr>
        <w:t xml:space="preserve"> </w:t>
      </w:r>
      <w:r w:rsidR="00834BA7">
        <w:rPr>
          <w:rFonts w:ascii="Times New Roman" w:hAnsi="Times New Roman" w:cs="Times New Roman"/>
          <w:sz w:val="28"/>
          <w:szCs w:val="28"/>
        </w:rPr>
        <w:t xml:space="preserve">пользователя, которую участник приложения сможет благополучно загрузить со своего устройства. После заполнение формы, участник получит контрольное сообщение, подтверждающие или отклоняющее его вхождение в чат. Сразу после заполнение данных и входа пользователя на главную страницы чата данные </w:t>
      </w:r>
      <w:r w:rsidR="00A4302F">
        <w:rPr>
          <w:rFonts w:ascii="Times New Roman" w:hAnsi="Times New Roman" w:cs="Times New Roman"/>
          <w:sz w:val="28"/>
          <w:szCs w:val="28"/>
        </w:rPr>
        <w:t>отобразяться</w:t>
      </w:r>
      <w:r w:rsidR="00834BA7">
        <w:rPr>
          <w:rFonts w:ascii="Times New Roman" w:hAnsi="Times New Roman" w:cs="Times New Roman"/>
          <w:sz w:val="28"/>
          <w:szCs w:val="28"/>
        </w:rPr>
        <w:t xml:space="preserve"> в базе данных на сервере.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B904C5" w:rsidRPr="004A3A79" w:rsidTr="00B904C5">
        <w:tc>
          <w:tcPr>
            <w:tcW w:w="9343" w:type="dxa"/>
          </w:tcPr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React, { useState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useNavigate, Link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react-router-dom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signInWithEmailAndPassword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firebase/auth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import { auth } from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../firebase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Login = () =&gt; {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[err, setErr] = useState(false);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navigate = useNavigate();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handleSubmit = async (e) =&gt; {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e.preventDefault();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email = e.target[0].value;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password = e.target[1].value;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try {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await signInWithEmailAndPassword(auth, email, password);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navigate(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 catch (err) {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setErr(true);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formContainer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formWrapper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&lt;span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logo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&gt;ART_CHAT&lt;/span&gt;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&lt;span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title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&gt;Login&lt;/span&gt;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&lt;form onSubmit={handleSubmit}&gt;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&lt;input type=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email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placeholder=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Email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&lt;input type=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password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placeholder=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Password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&lt;button&gt;Sign in&lt;/button&gt;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{err &amp;&amp; &lt;span&gt;Something went wrong&lt;/span&gt;}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&lt;/form&gt;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&lt;p&gt;Do u don't have account? &lt;Link to=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/Register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&gt;Register&lt;/Link&gt;&lt;/p&gt;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&lt;/div&gt;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B904C5" w:rsidRPr="00B904C5" w:rsidRDefault="00B904C5" w:rsidP="00B904C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04C5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Login;</w:t>
            </w:r>
          </w:p>
          <w:p w:rsidR="00B904C5" w:rsidRPr="00B904C5" w:rsidRDefault="00B904C5" w:rsidP="00B904C5">
            <w:pPr>
              <w:pStyle w:val="52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:rsidR="00B904C5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B904C5">
        <w:rPr>
          <w:rFonts w:ascii="Times New Roman" w:hAnsi="Times New Roman" w:cs="Times New Roman"/>
          <w:sz w:val="28"/>
          <w:szCs w:val="28"/>
        </w:rPr>
        <w:t xml:space="preserve">.2 – Структура </w:t>
      </w:r>
      <w:r w:rsidR="00834BA7">
        <w:rPr>
          <w:rFonts w:ascii="Times New Roman" w:hAnsi="Times New Roman" w:cs="Times New Roman"/>
          <w:sz w:val="28"/>
          <w:szCs w:val="28"/>
        </w:rPr>
        <w:t>«</w:t>
      </w:r>
      <w:r w:rsidR="00834BA7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834BA7" w:rsidRPr="0067651F">
        <w:rPr>
          <w:rFonts w:ascii="Times New Roman" w:hAnsi="Times New Roman" w:cs="Times New Roman"/>
          <w:sz w:val="28"/>
          <w:szCs w:val="28"/>
        </w:rPr>
        <w:t xml:space="preserve"> </w:t>
      </w:r>
      <w:r w:rsidR="00834BA7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834BA7">
        <w:rPr>
          <w:rFonts w:ascii="Times New Roman" w:hAnsi="Times New Roman" w:cs="Times New Roman"/>
          <w:sz w:val="28"/>
          <w:szCs w:val="28"/>
        </w:rPr>
        <w:t>»</w:t>
      </w:r>
    </w:p>
    <w:p w:rsidR="00834BA7" w:rsidRDefault="0019580D" w:rsidP="00A4302F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листинге 3</w:t>
      </w:r>
      <w:r w:rsidR="00834BA7">
        <w:rPr>
          <w:rFonts w:ascii="Times New Roman" w:hAnsi="Times New Roman" w:cs="Times New Roman"/>
          <w:sz w:val="28"/>
          <w:szCs w:val="28"/>
        </w:rPr>
        <w:t xml:space="preserve">.2 представлена страница входа, на которой отображена форма входа. Пользователю предложено будет ввести свой зарегистрированный адрес электронный почты, а также пароль, который пользователь указывал при регистрации, если данные верны из режима Гость, участник будет переведён в роль </w:t>
      </w:r>
      <w:r w:rsidR="00834BA7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34BA7">
        <w:rPr>
          <w:rFonts w:ascii="Times New Roman" w:hAnsi="Times New Roman" w:cs="Times New Roman"/>
          <w:sz w:val="28"/>
          <w:szCs w:val="28"/>
        </w:rPr>
        <w:t>. Данные, опять же, будут сверяться с данными из облачной базы данных.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983713" w:rsidRPr="00B904C5" w:rsidTr="007B03C6">
        <w:tc>
          <w:tcPr>
            <w:tcW w:w="9343" w:type="dxa"/>
          </w:tcPr>
          <w:p w:rsidR="00983713" w:rsidRPr="00983713" w:rsidRDefault="00A4302F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3A3A71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</w:t>
            </w:r>
            <w:r w:rsidR="00983713"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Chat = ({GetFind,s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tates}) =&gt; 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[isOpened, setIsOpened] = useState(false);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data } = useContext(ChatContext);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const[state,setState] = useState(false);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Find = ()=&gt;{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setIsOpened(true)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GetFind(true)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useEffect(()=&gt;{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setIsOpened(states)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},[states])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983713" w:rsidRPr="00983713" w:rsidRDefault="00A4302F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onClick={Find}&gt;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Find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&lt;/button&gt;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&lt;span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UserName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&gt;{data.user?.displayName}&lt;/span&gt;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{state &amp;&amp; &lt;Game_1/&gt;}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chatIcons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&lt;img src={Cam}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onClick={()=&gt;setState(!state)} /&gt;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{/* &lt;a href=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https://www.vk.com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&lt;img src={Add}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/&gt;&lt;/a&gt;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&lt;a href=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https://www.facebook.com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&gt;&lt;img src={More}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/&gt;&lt;/a&gt;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*/}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&lt;Messages /&gt;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&lt;Input/&gt;</w:t>
            </w:r>
          </w:p>
          <w:p w:rsidR="00983713" w:rsidRPr="00983713" w:rsidRDefault="00A4302F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  <w:r w:rsidR="00983713"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983713" w:rsidRPr="00983713" w:rsidRDefault="00A4302F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};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Chat;</w:t>
            </w:r>
          </w:p>
          <w:p w:rsidR="00983713" w:rsidRPr="00B904C5" w:rsidRDefault="00983713" w:rsidP="007B03C6">
            <w:pPr>
              <w:pStyle w:val="52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:rsidR="00983713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983713">
        <w:rPr>
          <w:rFonts w:ascii="Times New Roman" w:hAnsi="Times New Roman" w:cs="Times New Roman"/>
          <w:sz w:val="28"/>
          <w:szCs w:val="28"/>
        </w:rPr>
        <w:t>.3 – Структура отображения отдельного чата</w:t>
      </w:r>
    </w:p>
    <w:p w:rsidR="00983713" w:rsidRDefault="0019580D" w:rsidP="00983713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листинге 3</w:t>
      </w:r>
      <w:r w:rsidR="00983713">
        <w:rPr>
          <w:rFonts w:ascii="Times New Roman" w:hAnsi="Times New Roman" w:cs="Times New Roman"/>
          <w:sz w:val="28"/>
          <w:szCs w:val="28"/>
        </w:rPr>
        <w:t xml:space="preserve">.3 отображена структурного отдельного одного чата, в котором будет отображаться отдельный </w:t>
      </w:r>
      <w:r w:rsidR="0098371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83713">
        <w:rPr>
          <w:rFonts w:ascii="Times New Roman" w:hAnsi="Times New Roman" w:cs="Times New Roman"/>
          <w:sz w:val="28"/>
          <w:szCs w:val="28"/>
        </w:rPr>
        <w:t xml:space="preserve"> который будет вести диалог, с тем, кто зарегистрирован на странице. Также в данном компоненте будут использоваться и компоненты, применяемые непосредственно о отправке самого сообщения и его ввода</w:t>
      </w:r>
      <w:r w:rsidR="00A4302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983713" w:rsidRPr="004A3A79" w:rsidTr="00983713">
        <w:tc>
          <w:tcPr>
            <w:tcW w:w="9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Message = ({ message }) =&gt; 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dispatch = useDispatch();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messaget=useSelector((state)=&gt;state.message.value);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currentUser } = useContext(AuthContext);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data } = useContext(ChatContext);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ref = useRef();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useEffect(() =&gt; 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ref.current?.scrollIntoView({ behavior: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smooth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});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console.log(message.date)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}, [message]);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ref={ref}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className={`message ${message.senderId === currentUser.uid &amp;&amp;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owner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}`}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&lt;img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src={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message.senderId === currentUser.uid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? currentUser.photoURL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: data.user.photoURL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 &lt;span&gt;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{message.date.seconds}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&lt;/span&gt;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messageContent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&lt;p&gt;{message.text}&lt;/p&gt;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{message.img &amp;&amp; &lt;img src={message.img} alt=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/&gt;}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983713" w:rsidRPr="00983713" w:rsidRDefault="00983713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983713" w:rsidRDefault="00A4302F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4A3A79" w:rsidRPr="00983713" w:rsidRDefault="004A3A79" w:rsidP="0098371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83713" w:rsidRPr="004A3A79" w:rsidRDefault="00983713" w:rsidP="004A3A7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292929"/>
                <w:sz w:val="21"/>
                <w:szCs w:val="21"/>
                <w:lang w:val="en-US"/>
              </w:rPr>
            </w:pPr>
            <w:r w:rsidRPr="0098371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export default Message;</w:t>
            </w:r>
          </w:p>
        </w:tc>
      </w:tr>
    </w:tbl>
    <w:p w:rsidR="00983713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983713">
        <w:rPr>
          <w:rFonts w:ascii="Times New Roman" w:hAnsi="Times New Roman" w:cs="Times New Roman"/>
          <w:sz w:val="28"/>
          <w:szCs w:val="28"/>
        </w:rPr>
        <w:t>.4 – Структура «</w:t>
      </w:r>
      <w:r w:rsidR="0098371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983713">
        <w:rPr>
          <w:rFonts w:ascii="Times New Roman" w:hAnsi="Times New Roman" w:cs="Times New Roman"/>
          <w:sz w:val="28"/>
          <w:szCs w:val="28"/>
        </w:rPr>
        <w:t>»</w:t>
      </w:r>
    </w:p>
    <w:p w:rsidR="009F6BD9" w:rsidRDefault="00983713" w:rsidP="00A4302F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данном листинге показывается отправка сообщения, соединение синхронно с базой данных, </w:t>
      </w:r>
      <w:r w:rsidR="007B03C6">
        <w:rPr>
          <w:rFonts w:ascii="Times New Roman" w:hAnsi="Times New Roman" w:cs="Times New Roman"/>
          <w:sz w:val="28"/>
          <w:szCs w:val="28"/>
        </w:rPr>
        <w:t xml:space="preserve">использование ссылок, а также отправка особых сообщений, с картинками. Также в данном листинге реализован </w:t>
      </w:r>
      <w:r w:rsidR="007B03C6">
        <w:rPr>
          <w:rFonts w:ascii="Times New Roman" w:hAnsi="Times New Roman" w:cs="Times New Roman"/>
          <w:sz w:val="28"/>
          <w:szCs w:val="28"/>
          <w:lang w:val="en-US"/>
        </w:rPr>
        <w:t>scroll</w:t>
      </w:r>
      <w:r w:rsidR="007B03C6">
        <w:rPr>
          <w:rFonts w:ascii="Times New Roman" w:hAnsi="Times New Roman" w:cs="Times New Roman"/>
          <w:sz w:val="28"/>
          <w:szCs w:val="28"/>
        </w:rPr>
        <w:t xml:space="preserve"> страницы в самый конец, при входе в конкретного пользователя, для удобства пользователя.</w:t>
      </w:r>
      <w:r w:rsidR="00A4302F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9F6BD9" w:rsidTr="0067651F">
        <w:tc>
          <w:tcPr>
            <w:tcW w:w="9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Home = () =&gt; {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[state,setState]= useState(false);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GetFind =(states)=&gt;{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setState(states)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CloseFind = (states)=&gt;{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setState(states)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className='home'&gt;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container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&lt;Sidebar state={state} CloseFind={CloseFind}/&gt;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&lt;Chat GetFind={GetFind} states={state} /&gt;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&lt;/div&gt;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9F6BD9" w:rsidRPr="009F6BD9" w:rsidRDefault="009F6BD9" w:rsidP="009F6BD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9F6BD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Home</w:t>
            </w:r>
          </w:p>
          <w:p w:rsidR="009F6BD9" w:rsidRDefault="009F6BD9" w:rsidP="0067651F">
            <w:pPr>
              <w:pStyle w:val="52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:rsidR="009F6BD9" w:rsidRPr="009F6BD9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A4302F">
        <w:rPr>
          <w:rFonts w:ascii="Times New Roman" w:hAnsi="Times New Roman" w:cs="Times New Roman"/>
          <w:sz w:val="28"/>
          <w:szCs w:val="28"/>
        </w:rPr>
        <w:t>.5</w:t>
      </w:r>
      <w:r w:rsidR="009F6BD9">
        <w:rPr>
          <w:rFonts w:ascii="Times New Roman" w:hAnsi="Times New Roman" w:cs="Times New Roman"/>
          <w:sz w:val="28"/>
          <w:szCs w:val="28"/>
        </w:rPr>
        <w:t xml:space="preserve"> – Структура основной страницы</w:t>
      </w:r>
    </w:p>
    <w:p w:rsidR="009F6BD9" w:rsidRDefault="0019580D" w:rsidP="009F6BD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листинге 3</w:t>
      </w:r>
      <w:r w:rsidR="00A4302F">
        <w:rPr>
          <w:rFonts w:ascii="Times New Roman" w:hAnsi="Times New Roman" w:cs="Times New Roman"/>
          <w:sz w:val="28"/>
          <w:szCs w:val="28"/>
        </w:rPr>
        <w:t>.5</w:t>
      </w:r>
      <w:r w:rsidR="009F6BD9">
        <w:rPr>
          <w:rFonts w:ascii="Times New Roman" w:hAnsi="Times New Roman" w:cs="Times New Roman"/>
          <w:sz w:val="28"/>
          <w:szCs w:val="28"/>
        </w:rPr>
        <w:t xml:space="preserve"> реализован основной компонент, который собирает в себе все вспомогательные компоненты. Также здесь хранится основное состояние поиска в хранилище данных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3"/>
      </w:tblGrid>
      <w:tr w:rsidR="00635433" w:rsidTr="0067651F">
        <w:tc>
          <w:tcPr>
            <w:tcW w:w="9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5433" w:rsidRPr="003A3A71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4368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formContainer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:rsidR="00635433" w:rsidRPr="003A3A71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 -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webkit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linear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gradient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(90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deg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#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ffffff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,#5757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af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: 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linear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gradient</w:t>
            </w:r>
            <w:r w:rsidRPr="003A3A7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(90</w:t>
            </w: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deg, #ffffff,#4949a6);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height: 100vh;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display: flex;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.formWrapper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overflow: hidden;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margin: 10px;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padding: 20px 60px;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border-radius: 10px;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display: flex;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gap: 10px;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.logo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color: #080473;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.title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color: #5d5b8d;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font-size: 12px;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form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gap: 15px;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input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padding: 15px;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width: 260px;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border-bottom: 1px solid #a7bcff;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&amp;::placeholder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color: rgb(175, 175, 175);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button {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background-color: #2bb7ba;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color: white;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padding: 10px;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font-weight: bold;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:rsidR="00635433" w:rsidRPr="00635433" w:rsidRDefault="00635433" w:rsidP="0063543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border-radius: 5%;</w:t>
            </w:r>
          </w:p>
          <w:p w:rsidR="00635433" w:rsidRPr="00A4302F" w:rsidRDefault="00635433" w:rsidP="00A4302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63543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</w:tc>
      </w:tr>
    </w:tbl>
    <w:p w:rsidR="00635433" w:rsidRPr="00A4302F" w:rsidRDefault="0019580D" w:rsidP="0019580D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A4302F">
        <w:rPr>
          <w:rFonts w:ascii="Times New Roman" w:hAnsi="Times New Roman" w:cs="Times New Roman"/>
          <w:sz w:val="28"/>
          <w:szCs w:val="28"/>
        </w:rPr>
        <w:t>.5</w:t>
      </w:r>
      <w:r w:rsidR="00635433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 w:rsidR="00635433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:rsidR="00912D74" w:rsidRPr="00912D74" w:rsidRDefault="0019580D" w:rsidP="00912D74">
      <w:pPr>
        <w:spacing w:before="28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A4302F">
        <w:rPr>
          <w:rFonts w:ascii="Times New Roman" w:hAnsi="Times New Roman" w:cs="Times New Roman"/>
          <w:sz w:val="28"/>
          <w:szCs w:val="28"/>
        </w:rPr>
        <w:t>.5</w:t>
      </w:r>
      <w:r w:rsidR="00635433">
        <w:rPr>
          <w:rFonts w:ascii="Times New Roman" w:hAnsi="Times New Roman" w:cs="Times New Roman"/>
          <w:sz w:val="28"/>
          <w:szCs w:val="28"/>
        </w:rPr>
        <w:t xml:space="preserve"> представлена реализация основного контейнера стилей, и применения </w:t>
      </w:r>
      <w:r w:rsidR="00635433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635433" w:rsidRPr="00635433">
        <w:rPr>
          <w:rFonts w:ascii="Times New Roman" w:hAnsi="Times New Roman" w:cs="Times New Roman"/>
          <w:sz w:val="28"/>
          <w:szCs w:val="28"/>
        </w:rPr>
        <w:t>.</w:t>
      </w:r>
      <w:r w:rsidR="00912D7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</w:p>
    <w:p w:rsidR="00912D74" w:rsidRPr="00DE75DF" w:rsidRDefault="00912D74" w:rsidP="003C6AD5">
      <w:pPr>
        <w:pStyle w:val="2"/>
        <w:ind w:firstLine="708"/>
      </w:pPr>
      <w:bookmarkStart w:id="17" w:name="_Toc122399074"/>
      <w:r w:rsidRPr="00DE75DF">
        <w:lastRenderedPageBreak/>
        <w:t>3.2 Реализация структуры серверной части</w:t>
      </w:r>
      <w:bookmarkEnd w:id="17"/>
    </w:p>
    <w:p w:rsidR="00912D74" w:rsidRDefault="00912D74" w:rsidP="00562119">
      <w:pPr>
        <w:spacing w:before="360" w:after="28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  <w:r w:rsidR="005621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подразделе будут представлены листинги связанные непосредственно с серверной частью приложения, подключение к облачному хранилищу, а также обработка внутри её.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2119" w:rsidTr="00562119">
        <w:tc>
          <w:tcPr>
            <w:tcW w:w="10025" w:type="dxa"/>
          </w:tcPr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firebaseConfig =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apiKey: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AIzaSyCsatflhlSuFcmPRfc9keb9q6EMHjUIHlE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authDomain: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chat-85780.firebaseapp.com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projectId: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storageBucket: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chat-85780.appspot.com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messagingSenderId: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159067188821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appId: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1:159067188821:web:002488538825ea34c72edc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 Initialize Firebase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app = initializeApp(firebaseConfig);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 = getAuth();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storage = getStorage();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db = getFirestore()</w:t>
            </w:r>
          </w:p>
        </w:tc>
      </w:tr>
    </w:tbl>
    <w:p w:rsidR="00562119" w:rsidRDefault="00A56D0B" w:rsidP="00A56D0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562119">
        <w:rPr>
          <w:rFonts w:ascii="Times New Roman" w:hAnsi="Times New Roman" w:cs="Times New Roman"/>
          <w:sz w:val="28"/>
          <w:szCs w:val="28"/>
        </w:rPr>
        <w:t>.6 – Подключение к хранилищу</w:t>
      </w:r>
    </w:p>
    <w:p w:rsidR="00562119" w:rsidRDefault="00A56D0B" w:rsidP="00A56D0B">
      <w:pPr>
        <w:spacing w:before="28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562119">
        <w:rPr>
          <w:rFonts w:ascii="Times New Roman" w:hAnsi="Times New Roman" w:cs="Times New Roman"/>
          <w:sz w:val="28"/>
          <w:szCs w:val="28"/>
        </w:rPr>
        <w:t>.6 представлено подключение к облачному хранилище, с помощью которого будет происходить управление проектом.</w:t>
      </w:r>
    </w:p>
    <w:tbl>
      <w:tblPr>
        <w:tblStyle w:val="aa"/>
        <w:tblW w:w="20050" w:type="dxa"/>
        <w:tblLook w:val="04A0" w:firstRow="1" w:lastRow="0" w:firstColumn="1" w:lastColumn="0" w:noHBand="0" w:noVBand="1"/>
      </w:tblPr>
      <w:tblGrid>
        <w:gridCol w:w="10025"/>
        <w:gridCol w:w="10025"/>
      </w:tblGrid>
      <w:tr w:rsidR="00562119" w:rsidRPr="004A3A79" w:rsidTr="00562119">
        <w:tc>
          <w:tcPr>
            <w:tcW w:w="10025" w:type="dxa"/>
          </w:tcPr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</w:t>
            </w:r>
            <w:r w:rsidRPr="003A3A71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function App()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{ currentUser } = useContext(AuthContext);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ProtectedRoute = ({ children }) =&gt;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if (!currentUser)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&lt;Navigate to=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/login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return children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return (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&lt;div&gt;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&lt;BrowserRouter&gt;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&lt;Routes&gt;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index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element={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&lt;ProtectedRoute&gt;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&lt;Home/&gt;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&lt;/ProtectedRoute&gt;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login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element={&lt;Login /&gt;} 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register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element={&lt;Register /&gt;} 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 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Game_1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 = {&lt;Game_1/&gt;}/&gt;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 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/Profile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 = {&lt;Profile/&gt;}/&gt;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&lt;/Route&gt;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&lt;/Routes&gt;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&lt;/BrowserRouter&gt;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export default App;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025" w:type="dxa"/>
          </w:tcPr>
          <w:p w:rsidR="00562119" w:rsidRPr="00562119" w:rsidRDefault="00562119" w:rsidP="00562119">
            <w:pPr>
              <w:spacing w:after="2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562119" w:rsidRDefault="00A56D0B" w:rsidP="00A56D0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562119">
        <w:rPr>
          <w:rFonts w:ascii="Times New Roman" w:hAnsi="Times New Roman" w:cs="Times New Roman"/>
          <w:sz w:val="28"/>
          <w:szCs w:val="28"/>
        </w:rPr>
        <w:t>.7  – Маршрутизация</w:t>
      </w:r>
    </w:p>
    <w:p w:rsidR="00562119" w:rsidRDefault="00A56D0B" w:rsidP="00A56D0B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562119">
        <w:rPr>
          <w:rFonts w:ascii="Times New Roman" w:hAnsi="Times New Roman" w:cs="Times New Roman"/>
          <w:sz w:val="28"/>
          <w:szCs w:val="28"/>
        </w:rPr>
        <w:t xml:space="preserve">.7 представлены маршруты, которые представляют собой 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="00562119" w:rsidRPr="00562119">
        <w:rPr>
          <w:rFonts w:ascii="Times New Roman" w:hAnsi="Times New Roman" w:cs="Times New Roman"/>
          <w:sz w:val="28"/>
          <w:szCs w:val="28"/>
        </w:rPr>
        <w:t>(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="00562119" w:rsidRPr="00562119">
        <w:rPr>
          <w:rFonts w:ascii="Times New Roman" w:hAnsi="Times New Roman" w:cs="Times New Roman"/>
          <w:sz w:val="28"/>
          <w:szCs w:val="28"/>
        </w:rPr>
        <w:t xml:space="preserve"> 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562119" w:rsidRPr="00562119">
        <w:rPr>
          <w:rFonts w:ascii="Times New Roman" w:hAnsi="Times New Roman" w:cs="Times New Roman"/>
          <w:sz w:val="28"/>
          <w:szCs w:val="28"/>
        </w:rPr>
        <w:t xml:space="preserve"> 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="00562119" w:rsidRPr="00562119">
        <w:rPr>
          <w:rFonts w:ascii="Times New Roman" w:hAnsi="Times New Roman" w:cs="Times New Roman"/>
          <w:sz w:val="28"/>
          <w:szCs w:val="28"/>
        </w:rPr>
        <w:t xml:space="preserve">) </w:t>
      </w:r>
      <w:r w:rsidR="00562119">
        <w:rPr>
          <w:rFonts w:ascii="Times New Roman" w:hAnsi="Times New Roman" w:cs="Times New Roman"/>
          <w:sz w:val="28"/>
          <w:szCs w:val="28"/>
        </w:rPr>
        <w:t xml:space="preserve">модель представления страниц на сайте. С помощью которой, мы сможем быстро не подгружая каждый 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62119" w:rsidRPr="00562119">
        <w:rPr>
          <w:rFonts w:ascii="Times New Roman" w:hAnsi="Times New Roman" w:cs="Times New Roman"/>
          <w:sz w:val="28"/>
          <w:szCs w:val="28"/>
        </w:rPr>
        <w:t xml:space="preserve"> </w:t>
      </w:r>
      <w:r w:rsidR="00562119">
        <w:rPr>
          <w:rFonts w:ascii="Times New Roman" w:hAnsi="Times New Roman" w:cs="Times New Roman"/>
          <w:sz w:val="28"/>
          <w:szCs w:val="28"/>
        </w:rPr>
        <w:t xml:space="preserve">документ. А подгружать динамически один, и изменяя </w:t>
      </w:r>
      <w:r w:rsidR="0056211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62119">
        <w:rPr>
          <w:rFonts w:ascii="Times New Roman" w:hAnsi="Times New Roman" w:cs="Times New Roman"/>
          <w:sz w:val="28"/>
          <w:szCs w:val="28"/>
        </w:rPr>
        <w:t xml:space="preserve"> подгружать данные.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2119" w:rsidRPr="004A3A79" w:rsidTr="00562119">
        <w:tc>
          <w:tcPr>
            <w:tcW w:w="10025" w:type="dxa"/>
          </w:tcPr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Search = () =&gt;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[username, setUsername] = useState(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[user, setUser] = useState(null);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[err, setErr] = useState(false);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currentUser } = useContext(AuthContext);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handleSearch = async () =&gt;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q = query(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collection(db,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where(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displayName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username)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handleSelect = async () =&gt;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combinedId =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currentUser.uid &gt; user.uid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? currentUser.uid + user.uid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: user.uid + currentUser.uid;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try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const res = await getDoc(doc(db,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combinedId));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if (!res.exists())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//create a chat in chats collection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await setDoc(doc(db,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combinedId), { messages: [] });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//create user chats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        await updateDoc(doc(db,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currentUser.uid),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.userInfo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uid: user.uid,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displayName: user.displayName,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photoURL: user.photoURL,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.date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serverTimestamp(),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await updateDoc(doc(db,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user.uid),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.userInfo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{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uid: currentUser.uid,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displayName: currentUser.displayName,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photoURL: currentUser.photoURL,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.date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serverTimestamp(),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 catch (err) {}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setUser(null);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setUsername(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searchForm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&lt;input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type=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placeholder=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 a user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onKeyDown={handleKey}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onChange={(e) =&gt; setUsername(e.target.value)}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value={username}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)}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A56D0B" w:rsidRPr="00562119" w:rsidRDefault="00A56D0B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562119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Search;</w:t>
            </w:r>
          </w:p>
          <w:p w:rsidR="00562119" w:rsidRPr="00562119" w:rsidRDefault="00562119" w:rsidP="00562119">
            <w:pPr>
              <w:spacing w:after="2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562119" w:rsidRDefault="00A56D0B" w:rsidP="00A56D0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3.8</w:t>
      </w:r>
      <w:r w:rsidR="00562119">
        <w:rPr>
          <w:rFonts w:ascii="Times New Roman" w:hAnsi="Times New Roman" w:cs="Times New Roman"/>
          <w:sz w:val="28"/>
          <w:szCs w:val="28"/>
        </w:rPr>
        <w:t xml:space="preserve"> – Поиск Пользователей</w:t>
      </w:r>
    </w:p>
    <w:p w:rsidR="00562119" w:rsidRPr="00562119" w:rsidRDefault="00A56D0B" w:rsidP="00A56D0B">
      <w:pPr>
        <w:spacing w:after="24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562119">
        <w:rPr>
          <w:rFonts w:ascii="Times New Roman" w:hAnsi="Times New Roman" w:cs="Times New Roman"/>
          <w:sz w:val="28"/>
          <w:szCs w:val="28"/>
        </w:rPr>
        <w:t xml:space="preserve">.8 представлен компонент, отвечающий за поисков пользователей на сервисе, делая параллельные запросы на сервер облака.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2119" w:rsidRPr="004A3A79" w:rsidTr="00562119">
        <w:tc>
          <w:tcPr>
            <w:tcW w:w="10025" w:type="dxa"/>
          </w:tcPr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import {createSlice} from '@reduxjs/toolkit';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initialState = {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    value: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messageSlice=createSlice ({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name: 'message',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initialState,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reducers: {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setMessage: (state, action) =&gt; {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state.value = action.payload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})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 {setMessage} = messageSlice.actions</w:t>
            </w: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562119" w:rsidRPr="002E2111" w:rsidRDefault="00562119" w:rsidP="0056211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messageSlice.reducer</w:t>
            </w:r>
          </w:p>
          <w:p w:rsidR="00562119" w:rsidRPr="003A3A71" w:rsidRDefault="00562119" w:rsidP="00562119">
            <w:pPr>
              <w:spacing w:before="360" w:after="24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562119" w:rsidRDefault="00A56D0B" w:rsidP="00A56D0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Листинг 3</w:t>
      </w:r>
      <w:r w:rsidR="002E21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.9</w:t>
      </w:r>
      <w:r w:rsidR="002E2111">
        <w:rPr>
          <w:rFonts w:ascii="Times New Roman" w:hAnsi="Times New Roman" w:cs="Times New Roman"/>
          <w:sz w:val="28"/>
          <w:szCs w:val="28"/>
        </w:rPr>
        <w:t xml:space="preserve"> – Подключение «</w:t>
      </w:r>
      <w:r w:rsidR="002E2111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E2111">
        <w:rPr>
          <w:rFonts w:ascii="Times New Roman" w:hAnsi="Times New Roman" w:cs="Times New Roman"/>
          <w:sz w:val="28"/>
          <w:szCs w:val="28"/>
        </w:rPr>
        <w:t>edux-</w:t>
      </w:r>
      <w:r w:rsidR="002E2111" w:rsidRPr="002E2111">
        <w:rPr>
          <w:rFonts w:ascii="Times New Roman" w:hAnsi="Times New Roman" w:cs="Times New Roman"/>
          <w:sz w:val="28"/>
          <w:szCs w:val="28"/>
        </w:rPr>
        <w:t>toolkit</w:t>
      </w:r>
      <w:r w:rsidR="002E2111">
        <w:rPr>
          <w:rFonts w:ascii="Times New Roman" w:hAnsi="Times New Roman" w:cs="Times New Roman"/>
          <w:sz w:val="28"/>
          <w:szCs w:val="28"/>
        </w:rPr>
        <w:t>»</w:t>
      </w:r>
    </w:p>
    <w:p w:rsidR="002E2111" w:rsidRDefault="00A56D0B" w:rsidP="00A56D0B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</w:t>
      </w:r>
      <w:r w:rsidR="002E2111">
        <w:rPr>
          <w:rFonts w:ascii="Times New Roman" w:hAnsi="Times New Roman" w:cs="Times New Roman"/>
          <w:sz w:val="28"/>
          <w:szCs w:val="28"/>
        </w:rPr>
        <w:t xml:space="preserve">.9 представлено подключение </w:t>
      </w:r>
      <w:r w:rsidR="002E211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="002E2111">
        <w:rPr>
          <w:rFonts w:ascii="Times New Roman" w:hAnsi="Times New Roman" w:cs="Times New Roman"/>
          <w:sz w:val="28"/>
          <w:szCs w:val="28"/>
        </w:rPr>
        <w:t>, которое будет согласовываться с отправляемыми сообщениями, а также хранить состояния в сообщениях.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6B5B" w:rsidTr="00446B5B">
        <w:tc>
          <w:tcPr>
            <w:tcW w:w="10025" w:type="dxa"/>
          </w:tcPr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ChatContext = createContext();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ChatContextProvider = ({ children })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currentUser } = useContext(AuthContext);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INITIAL_STATE =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chatId: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user: {},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chatReducer = (state, action)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switch (action.type)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case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CHANGE_USER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user: action.payload,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chatId: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currentUser.uid &gt; action.payload.uid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? currentUser.uid + action.payload.uid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: action.payload.uid + currentUser.uid,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[state, dispatch] = useReducer(chatReducer, INITIAL_STATE);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&lt;ChatContext.Provider value={{ data:state, dispatch }}&gt;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{children}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&lt;/ChatContext.Provider&gt;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};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 AuthContext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AuthContext = createContext();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AuthContextProvider = ({ children })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[currentUser, setCurrentUser] = useState({});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useEffect(()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unsub = onAuthStateChanged(auth, (user)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setCurrentUser(user);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console.log(user);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return () =&gt; {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unsub();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}, []);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&lt;AuthContext.Provider value={{ currentUser }}&gt;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{children}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&lt;/AuthContext.Provider&gt;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446B5B" w:rsidRPr="00446B5B" w:rsidRDefault="00446B5B" w:rsidP="00446B5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:rsidR="00446B5B" w:rsidRDefault="00A56D0B" w:rsidP="00A56D0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Листинг 3.10</w:t>
      </w:r>
      <w:r w:rsidR="00446B5B">
        <w:rPr>
          <w:rFonts w:ascii="Times New Roman" w:hAnsi="Times New Roman" w:cs="Times New Roman"/>
          <w:sz w:val="28"/>
          <w:szCs w:val="28"/>
        </w:rPr>
        <w:t xml:space="preserve"> – Представление контекстной части</w:t>
      </w:r>
    </w:p>
    <w:p w:rsidR="00A56D0B" w:rsidRDefault="00A56D0B" w:rsidP="00A56D0B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листинге 3.10</w:t>
      </w:r>
      <w:r w:rsid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описывается реализация контекстной части.</w:t>
      </w:r>
      <w:r w:rsidR="00446B5B" w:rsidRP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помощью её будет обернут файл </w:t>
      </w:r>
      <w:r w:rsid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index</w:t>
      </w:r>
      <w:r w:rsidR="00446B5B" w:rsidRP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446B5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56D0B" w:rsidRPr="00A56D0B" w:rsidRDefault="00A56D0B" w:rsidP="00A56D0B">
      <w:pPr>
        <w:spacing w:after="28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 можно сделать вывод</w:t>
      </w:r>
      <w:r w:rsidRPr="00CE237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C6AD5">
        <w:rPr>
          <w:rFonts w:ascii="Times New Roman" w:hAnsi="Times New Roman" w:cs="Times New Roman"/>
          <w:sz w:val="28"/>
          <w:szCs w:val="28"/>
        </w:rPr>
        <w:t>в третьем разделе была разработана структура приложения, клиентская и серверная часть. В клиентской части показана разработка визуальной части и взаимодействия между пользователями. В пользовательской части показана разработка обработки сообщений пользователями, через соединение с сервером.</w:t>
      </w:r>
    </w:p>
    <w:p w:rsidR="00446B5B" w:rsidRDefault="003C6AD5">
      <w:pPr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D16411" w:rsidRPr="00DE75DF" w:rsidRDefault="003C6AD5" w:rsidP="003C6AD5">
      <w:pPr>
        <w:pStyle w:val="1"/>
        <w:spacing w:before="0"/>
        <w:ind w:firstLine="708"/>
        <w:jc w:val="left"/>
      </w:pPr>
      <w:bookmarkStart w:id="18" w:name="_Toc122399075"/>
      <w:r>
        <w:lastRenderedPageBreak/>
        <w:t>4</w:t>
      </w:r>
      <w:r w:rsidR="00D16411" w:rsidRPr="00DE75DF">
        <w:t xml:space="preserve"> Тестирование веб-сайта</w:t>
      </w:r>
      <w:bookmarkEnd w:id="18"/>
      <w:r w:rsidR="00D16411" w:rsidRPr="00DE75DF">
        <w:tab/>
      </w:r>
    </w:p>
    <w:p w:rsidR="00D16411" w:rsidRPr="00DE75DF" w:rsidRDefault="00D16411" w:rsidP="003C6AD5">
      <w:pPr>
        <w:pStyle w:val="2"/>
        <w:spacing w:before="0"/>
        <w:ind w:firstLine="708"/>
      </w:pPr>
      <w:bookmarkStart w:id="19" w:name="_Toc122399076"/>
      <w:r w:rsidRPr="00DE75DF">
        <w:t>4.</w:t>
      </w:r>
      <w:r w:rsidR="005F536D" w:rsidRPr="00DE75DF">
        <w:t>1</w:t>
      </w:r>
      <w:r w:rsidRPr="00DE75DF">
        <w:t xml:space="preserve"> Адаптивный дизайн веб-сайта</w:t>
      </w:r>
      <w:bookmarkEnd w:id="19"/>
    </w:p>
    <w:p w:rsidR="005F536D" w:rsidRPr="005F536D" w:rsidRDefault="005F536D" w:rsidP="005F536D">
      <w:pPr>
        <w:spacing w:before="36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F53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данный момент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:rsidR="00D16411" w:rsidRDefault="005F536D" w:rsidP="005F536D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F53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создании сайта, была поставлена задача: создать сайт, который будет сам подстраиваться под разные типы экранов. Главными условиями адаптивности является нефиксированный размер элементов страницы.</w:t>
      </w:r>
    </w:p>
    <w:p w:rsidR="00EE6A61" w:rsidRDefault="00EE6A61" w:rsidP="00EE6A61">
      <w:pPr>
        <w:spacing w:before="280" w:after="280"/>
        <w:ind w:firstLine="269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87C4B34" wp14:editId="01BE263B">
            <wp:extent cx="3362089" cy="5198534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879"/>
                    <a:stretch/>
                  </pic:blipFill>
                  <pic:spPr bwMode="auto">
                    <a:xfrm>
                      <a:off x="0" y="0"/>
                      <a:ext cx="3363680" cy="520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A61" w:rsidRDefault="003C6AD5" w:rsidP="00EE6A61">
      <w:pPr>
        <w:spacing w:before="280" w:after="280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4.1</w:t>
      </w:r>
      <w:r w:rsidR="00EE6A61">
        <w:rPr>
          <w:rFonts w:ascii="Times New Roman" w:hAnsi="Times New Roman" w:cs="Times New Roman"/>
          <w:sz w:val="28"/>
          <w:szCs w:val="28"/>
        </w:rPr>
        <w:t>– Основная часть мобильной версии приложения</w:t>
      </w:r>
    </w:p>
    <w:p w:rsidR="004A3A79" w:rsidRDefault="003C6AD5" w:rsidP="003C6AD5">
      <w:pPr>
        <w:spacing w:before="280" w:after="28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видно из рисунка 4.1, чтобы контактировать с определенным пользователем нужно сначала найти его, как только пользователь пишет имя другого пользователя, браузер делает запрос к облаку, и при нахождении показывает его.</w:t>
      </w:r>
    </w:p>
    <w:p w:rsidR="004A3A79" w:rsidRDefault="004A3A7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5BCD" w:rsidRPr="00DE75DF" w:rsidRDefault="001A5BCD" w:rsidP="003C6AD5">
      <w:pPr>
        <w:pStyle w:val="2"/>
        <w:ind w:firstLine="708"/>
      </w:pPr>
      <w:bookmarkStart w:id="20" w:name="_Toc122399077"/>
      <w:r w:rsidRPr="00DE75DF">
        <w:lastRenderedPageBreak/>
        <w:t>4.2 Кроссбраузерность веб-сайта</w:t>
      </w:r>
      <w:bookmarkEnd w:id="20"/>
    </w:p>
    <w:p w:rsidR="001A5BCD" w:rsidRDefault="001A5BCD" w:rsidP="001A5BCD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 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1A5BCD" w:rsidRDefault="001A5BCD" w:rsidP="001A5BCD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</w:rPr>
        <w:t>В ходе тестирования были проверены все ссылки(включая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браузерами.(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 w:rsidRPr="00F33B0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F33B0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Firefox</w:t>
      </w:r>
      <w:r w:rsidRPr="00F33B0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Edge</w:t>
      </w:r>
      <w:r w:rsidRPr="00F33B05">
        <w:rPr>
          <w:rFonts w:ascii="Times New Roman" w:hAnsi="Times New Roman" w:cs="Times New Roman"/>
          <w:sz w:val="28"/>
        </w:rPr>
        <w:t xml:space="preserve">). </w:t>
      </w:r>
      <w:r>
        <w:rPr>
          <w:rFonts w:ascii="Times New Roman" w:hAnsi="Times New Roman" w:cs="Times New Roman"/>
          <w:sz w:val="28"/>
        </w:rPr>
        <w:t xml:space="preserve">В браузере </w:t>
      </w:r>
      <w:r>
        <w:rPr>
          <w:rFonts w:ascii="Times New Roman" w:hAnsi="Times New Roman" w:cs="Times New Roman"/>
          <w:sz w:val="28"/>
          <w:lang w:val="en-US"/>
        </w:rPr>
        <w:t>Internet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Explorer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тестирование давала некоторые сбои. А именно проблема с запуском с открытого сервера(</w:t>
      </w:r>
      <w:r>
        <w:rPr>
          <w:rFonts w:ascii="Times New Roman" w:hAnsi="Times New Roman" w:cs="Times New Roman"/>
          <w:sz w:val="28"/>
          <w:lang w:val="en-US"/>
        </w:rPr>
        <w:t>live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F33B05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а также анимации сделанные непосредственно через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1A5BCD">
        <w:rPr>
          <w:rFonts w:ascii="Times New Roman" w:hAnsi="Times New Roman" w:cs="Times New Roman"/>
          <w:sz w:val="28"/>
        </w:rPr>
        <w:t>3</w:t>
      </w:r>
      <w:r w:rsidRPr="00F33B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ввели себя некорректно.</w:t>
      </w:r>
    </w:p>
    <w:p w:rsidR="001A5BCD" w:rsidRPr="001C4767" w:rsidRDefault="001A5BCD" w:rsidP="001A5BCD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</w:pPr>
      <w:r w:rsidRPr="001C4767">
        <w:rPr>
          <w:rFonts w:ascii="Times New Roman" w:eastAsia="Times New Roman" w:hAnsi="Times New Roman" w:cs="Times New Roman"/>
          <w:color w:val="000000"/>
          <w:sz w:val="28"/>
          <w:szCs w:val="28"/>
        </w:rPr>
        <w:t>У каждого браузера есть свои встроенные, экспериментальные или нестандартные свойства и для того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чтобы они корректно работали</w:t>
      </w:r>
      <w:r w:rsidRPr="001A5B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ввелись префиксы</w:t>
      </w:r>
      <w:r w:rsidRPr="001C47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Они были автоматически прописаны после компиляции файла с расширением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1C47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A5BCD" w:rsidRDefault="001A5BCD" w:rsidP="001A5BCD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</w:t>
      </w:r>
    </w:p>
    <w:p w:rsidR="001A5BCD" w:rsidRDefault="001A5BCD" w:rsidP="001A5BCD">
      <w:pPr>
        <w:tabs>
          <w:tab w:val="left" w:pos="142"/>
          <w:tab w:val="left" w:pos="567"/>
          <w:tab w:val="left" w:pos="3119"/>
        </w:tabs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в ходе тестов были проверены конкретные браузеры, к примеру браузер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Internet</w:t>
      </w:r>
      <w:r w:rsidRPr="00553D6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Explorer</w:t>
      </w:r>
      <w:r w:rsidRPr="00553D6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некорректно отображал форму регистрации, и кнопки с анимацией свечения.</w:t>
      </w:r>
      <w:r w:rsidRPr="00553D6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Анимация снега не отобразилась.</w:t>
      </w:r>
    </w:p>
    <w:p w:rsidR="001A5BCD" w:rsidRDefault="001A5BCD" w:rsidP="001A5BCD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целью такой доскональной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A5BCD" w:rsidRDefault="001A5BCD" w:rsidP="00EE6A61">
      <w:pPr>
        <w:tabs>
          <w:tab w:val="left" w:pos="142"/>
          <w:tab w:val="left" w:pos="3119"/>
        </w:tabs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A5B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Лучше всего данное приложение демонстрирует себя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</w:t>
      </w:r>
      <w:r w:rsidRPr="001A5B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Chrome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Это связано с тем, что данный браузер наиболее оптимизирован под скоростные приложения, в ту же очередь, данный проект напрямую зависит от производительности браузера, так как запросы, которые пользователь будет отправлять напрямую связан с запросами исходящими внутри самого браузера, поэтому добиться максимальной скорости выполнения задач можно добиться именно с данным браузером. Также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</w:t>
      </w:r>
      <w:r w:rsidRPr="003A3A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Chrome</w:t>
      </w:r>
      <w:r w:rsidRPr="003A3A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гарантирует удобными стилями по умолчанию.</w:t>
      </w:r>
    </w:p>
    <w:p w:rsidR="00EE6A61" w:rsidRPr="00EE6A61" w:rsidRDefault="00EE6A61" w:rsidP="003A3A71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довольно схожий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результат: никаких отклонений как для мобильной версии сайта, так и для компьютерн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 не было выявлено, текст не уехал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4B0B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Анимация снега показывала себя не с самой хорошей стороны.</w:t>
      </w:r>
      <w:r w:rsidRPr="0050772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46BD" w:rsidRDefault="003A3A71" w:rsidP="001246BD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r w:rsidRPr="003A3A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показал хороший результат, текст не съехал, кнопки работали отлично. Единственным отличием была анимация выпадающего снега, иногда он был выходил за рамки размеров самого браузера, это связано с тем, что размеры задающие анимацию изменяются динамически, для того чтобы снег мог лететь в различных состояний размера. Но преимуществом работы приложения в этом браузере является то, что данный браузер показывает наиболее благоприятную скорость ответа сервера на запросы, отображая их на самой странице. В связи с этим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r w:rsidRPr="003A3A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отличный браузер д</w:t>
      </w:r>
      <w:r w:rsidR="001246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ля работы с данным приложением. </w:t>
      </w:r>
    </w:p>
    <w:p w:rsidR="001246BD" w:rsidRPr="001246BD" w:rsidRDefault="001246BD" w:rsidP="001246BD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1246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1246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показал неудовлетворительный результат. Ни отображая практически никакие элементы на странице.</w:t>
      </w:r>
    </w:p>
    <w:p w:rsidR="001246BD" w:rsidRDefault="001246BD" w:rsidP="001246BD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На рисунке 4.2 представлено отображения самого приложения на странице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EE6A6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Демонстрация отличного сочетания размеров браузера с приложением.</w:t>
      </w:r>
      <w:r w:rsidR="004B0B1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A5BCD" w:rsidRPr="00EE6A61" w:rsidRDefault="001A5BCD" w:rsidP="001A5BCD">
      <w:pPr>
        <w:tabs>
          <w:tab w:val="left" w:pos="142"/>
          <w:tab w:val="left" w:pos="3119"/>
        </w:tabs>
        <w:spacing w:before="280" w:after="280"/>
        <w:ind w:right="-2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A5BC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56D95FE" wp14:editId="29FC50A9">
            <wp:extent cx="6372225" cy="358457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5B" w:rsidRPr="001A5BCD" w:rsidRDefault="001A5BCD" w:rsidP="001A5BC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</w:t>
      </w:r>
      <w:r w:rsidR="003C6A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4.2</w:t>
      </w:r>
      <w:r>
        <w:rPr>
          <w:rFonts w:ascii="Times New Roman" w:hAnsi="Times New Roman" w:cs="Times New Roman"/>
          <w:sz w:val="28"/>
          <w:szCs w:val="28"/>
        </w:rPr>
        <w:t xml:space="preserve">– Отображение приложения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A5B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3A3A71" w:rsidRPr="00DE75DF" w:rsidRDefault="00A56EB1" w:rsidP="003C6AD5">
      <w:pPr>
        <w:pStyle w:val="2"/>
        <w:ind w:firstLine="708"/>
      </w:pPr>
      <w:bookmarkStart w:id="21" w:name="_Toc122399078"/>
      <w:r w:rsidRPr="00DE75DF">
        <w:t>4.3</w:t>
      </w:r>
      <w:r w:rsidR="003A3A71" w:rsidRPr="00DE75DF">
        <w:t xml:space="preserve"> </w:t>
      </w:r>
      <w:r w:rsidRPr="00DE75DF">
        <w:t>Тестирование функциональности</w:t>
      </w:r>
      <w:r w:rsidR="003A3A71" w:rsidRPr="00DE75DF">
        <w:t xml:space="preserve"> веб-сайта</w:t>
      </w:r>
      <w:bookmarkEnd w:id="21"/>
      <w:r w:rsidR="003A3A71" w:rsidRPr="00DE75DF">
        <w:tab/>
      </w:r>
    </w:p>
    <w:p w:rsidR="00A56EB1" w:rsidRDefault="003A3A71" w:rsidP="00A56E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 на </w:t>
      </w:r>
      <w:r w:rsidRPr="001A5DE0">
        <w:rPr>
          <w:rFonts w:ascii="Times New Roman" w:hAnsi="Times New Roman" w:cs="Times New Roman"/>
          <w:sz w:val="28"/>
          <w:szCs w:val="28"/>
        </w:rPr>
        <w:t>функциональ</w:t>
      </w:r>
      <w:r>
        <w:rPr>
          <w:rFonts w:ascii="Times New Roman" w:hAnsi="Times New Roman" w:cs="Times New Roman"/>
          <w:sz w:val="28"/>
          <w:szCs w:val="28"/>
        </w:rPr>
        <w:t>ность веб-</w:t>
      </w:r>
      <w:r w:rsidRPr="001A5DE0">
        <w:rPr>
          <w:rFonts w:ascii="Times New Roman" w:hAnsi="Times New Roman" w:cs="Times New Roman"/>
          <w:sz w:val="28"/>
          <w:szCs w:val="28"/>
        </w:rPr>
        <w:t>сайта – это проверка всех функций сайта, которые должны работать корректно, а также проверка всех элементов, которые должны б</w:t>
      </w:r>
      <w:r>
        <w:rPr>
          <w:rFonts w:ascii="Times New Roman" w:hAnsi="Times New Roman" w:cs="Times New Roman"/>
          <w:sz w:val="28"/>
          <w:szCs w:val="28"/>
        </w:rPr>
        <w:t xml:space="preserve">ыть доступны для пользователя. </w:t>
      </w:r>
      <w:r w:rsidRPr="001A5DE0">
        <w:rPr>
          <w:rFonts w:ascii="Times New Roman" w:hAnsi="Times New Roman" w:cs="Times New Roman"/>
          <w:sz w:val="28"/>
          <w:szCs w:val="28"/>
        </w:rPr>
        <w:t xml:space="preserve">Основными функциями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1A5DE0">
        <w:rPr>
          <w:rFonts w:ascii="Times New Roman" w:hAnsi="Times New Roman" w:cs="Times New Roman"/>
          <w:sz w:val="28"/>
          <w:szCs w:val="28"/>
        </w:rPr>
        <w:t xml:space="preserve"> являются </w:t>
      </w:r>
      <w:r>
        <w:rPr>
          <w:rFonts w:ascii="Times New Roman" w:hAnsi="Times New Roman" w:cs="Times New Roman"/>
          <w:sz w:val="28"/>
          <w:szCs w:val="28"/>
        </w:rPr>
        <w:t>отправка сообщения</w:t>
      </w:r>
      <w:r w:rsidRPr="001A5DE0">
        <w:rPr>
          <w:rFonts w:ascii="Times New Roman" w:hAnsi="Times New Roman" w:cs="Times New Roman"/>
          <w:sz w:val="28"/>
          <w:szCs w:val="28"/>
        </w:rPr>
        <w:t>, поиск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1A5D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воспроизведение аудиоплеера</w:t>
      </w:r>
      <w:r w:rsidRPr="001A5DE0">
        <w:rPr>
          <w:rFonts w:ascii="Times New Roman" w:hAnsi="Times New Roman" w:cs="Times New Roman"/>
          <w:sz w:val="28"/>
          <w:szCs w:val="28"/>
        </w:rPr>
        <w:t xml:space="preserve">, </w:t>
      </w:r>
      <w:r w:rsidR="00A56EB1">
        <w:rPr>
          <w:rFonts w:ascii="Times New Roman" w:hAnsi="Times New Roman" w:cs="Times New Roman"/>
          <w:sz w:val="28"/>
          <w:szCs w:val="28"/>
        </w:rPr>
        <w:t>регистрация и аутентификация пользователей,</w:t>
      </w:r>
      <w:r w:rsidRPr="001A5DE0">
        <w:rPr>
          <w:rFonts w:ascii="Times New Roman" w:hAnsi="Times New Roman" w:cs="Times New Roman"/>
          <w:sz w:val="28"/>
          <w:szCs w:val="28"/>
        </w:rPr>
        <w:t xml:space="preserve"> а также просмотр и редактирование личных данных.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5DE0">
        <w:rPr>
          <w:rFonts w:ascii="Times New Roman" w:hAnsi="Times New Roman" w:cs="Times New Roman"/>
          <w:sz w:val="28"/>
          <w:szCs w:val="28"/>
        </w:rPr>
        <w:t xml:space="preserve">Тестирование функционала сайта было выполнено вручную с использованием следующие браузеров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A56EB1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A56EB1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</w:rPr>
        <w:t xml:space="preserve">и </w:t>
      </w:r>
      <w:r w:rsidR="00A56EB1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A56EB1" w:rsidRPr="00A56EB1">
        <w:rPr>
          <w:rFonts w:ascii="Times New Roman" w:hAnsi="Times New Roman" w:cs="Times New Roman"/>
          <w:sz w:val="28"/>
          <w:szCs w:val="28"/>
        </w:rPr>
        <w:t>.</w:t>
      </w:r>
    </w:p>
    <w:p w:rsidR="003A3A71" w:rsidRDefault="00A56EB1" w:rsidP="00A56E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корректно отобразил все функции веб сайта, отлично проработаны все разделы приложения. А также отлично показана анимация падения снега.</w:t>
      </w:r>
    </w:p>
    <w:p w:rsidR="00A56EB1" w:rsidRDefault="00A56EB1" w:rsidP="00A56E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показала, также как 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отличные результаты в выполнении всех функций приложений. Но возникли проблемы с шириной анимации снега. Иногда она превышала размеры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, в следствии чего появляется горизонтальный scro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l.</w:t>
      </w:r>
    </w:p>
    <w:p w:rsidR="00A56EB1" w:rsidRPr="00A56EB1" w:rsidRDefault="00A56EB1" w:rsidP="00A56EB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A56E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показал хороший результат в выполнении большинства функций, но возникли проблемы с отображением анимации снега, а именно выход за пределы высоты и ширины экрана браузера. В следствии чего появление горизонтального и вертикального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scrool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246BD" w:rsidRDefault="001246BD" w:rsidP="001246BD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Динамика сайта на разных устройствах – наиболее важная часть в написании сайта, поэтому, на данном этапе было проанализировано поведение веб-сайта при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</w:t>
      </w:r>
    </w:p>
    <w:p w:rsidR="001246BD" w:rsidRPr="00DE75DF" w:rsidRDefault="001246BD" w:rsidP="001246BD">
      <w:pPr>
        <w:pStyle w:val="2"/>
        <w:ind w:firstLine="708"/>
      </w:pPr>
      <w:bookmarkStart w:id="22" w:name="_Toc122399079"/>
      <w:r>
        <w:t>4.4 Ручное тестирование</w:t>
      </w:r>
      <w:bookmarkEnd w:id="22"/>
      <w:r w:rsidRPr="00DE75DF">
        <w:t xml:space="preserve"> </w:t>
      </w:r>
    </w:p>
    <w:p w:rsidR="001246BD" w:rsidRDefault="005039BC" w:rsidP="004B0B1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39BC">
        <w:rPr>
          <w:rFonts w:ascii="Times New Roman" w:eastAsia="Times New Roman" w:hAnsi="Times New Roman" w:cs="Times New Roman"/>
          <w:sz w:val="28"/>
          <w:szCs w:val="28"/>
        </w:rPr>
        <w:t>Тестирование frontend части включает в себе проверку правильности осуществления перехода между страницами, которые совершают пользователи системы, также проверку правильности отправления запросов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сервер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>, их обработки frontend сервером.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039BC" w:rsidRDefault="005039BC" w:rsidP="004B0B1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39BC">
        <w:rPr>
          <w:rFonts w:ascii="Times New Roman" w:eastAsia="Times New Roman" w:hAnsi="Times New Roman" w:cs="Times New Roman"/>
          <w:sz w:val="28"/>
          <w:szCs w:val="28"/>
        </w:rPr>
        <w:t xml:space="preserve">Рассмотрим сценарий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перехода к главной странице чата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>. Для начала необходимо зарегистрироваться. При заполнении формы неправильными данными должно быть получено оповещение об ошибки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Something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went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wrong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>.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 При вводе, же, верных данных пользователя перенесет на основную страницу, где из роли гостя будет произведено перенаправление на роль пользователя.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 xml:space="preserve"> Заполнение формы неправильными данными и уведомление об </w:t>
      </w:r>
      <w:r>
        <w:rPr>
          <w:rFonts w:ascii="Times New Roman" w:eastAsia="Times New Roman" w:hAnsi="Times New Roman" w:cs="Times New Roman"/>
          <w:sz w:val="28"/>
          <w:szCs w:val="28"/>
        </w:rPr>
        <w:t>ошибке изображено на рисунке 4.3</w:t>
      </w:r>
      <w:r w:rsidRPr="005039B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039BC" w:rsidRDefault="005039BC" w:rsidP="00646D74">
      <w:pPr>
        <w:tabs>
          <w:tab w:val="left" w:pos="3119"/>
        </w:tabs>
        <w:spacing w:before="280" w:after="280"/>
        <w:ind w:right="-28" w:firstLine="255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39B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8CCF7E" wp14:editId="66D34B07">
            <wp:extent cx="2995699" cy="3886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2386" cy="39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BC" w:rsidRDefault="005039BC" w:rsidP="00646D74">
      <w:pPr>
        <w:tabs>
          <w:tab w:val="left" w:pos="3119"/>
        </w:tabs>
        <w:spacing w:after="280"/>
        <w:ind w:right="-28" w:firstLine="255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4.3 </w:t>
      </w:r>
      <w:r>
        <w:rPr>
          <w:rFonts w:ascii="Times New Roman" w:hAnsi="Times New Roman" w:cs="Times New Roman"/>
          <w:sz w:val="28"/>
          <w:szCs w:val="28"/>
        </w:rPr>
        <w:t xml:space="preserve">– Ввод неверных данных </w:t>
      </w:r>
    </w:p>
    <w:p w:rsidR="00646D74" w:rsidRPr="00646D74" w:rsidRDefault="00646D74" w:rsidP="004B0B17">
      <w:pPr>
        <w:tabs>
          <w:tab w:val="left" w:pos="3119"/>
        </w:tabs>
        <w:spacing w:before="280" w:after="280"/>
        <w:ind w:right="-28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а рисунке 4.4 представлена проверка на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ввод 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 </w:t>
      </w:r>
      <w:r>
        <w:rPr>
          <w:rFonts w:ascii="Times New Roman" w:eastAsia="Times New Roman" w:hAnsi="Times New Roman" w:cs="Times New Roman"/>
          <w:sz w:val="28"/>
          <w:szCs w:val="28"/>
        </w:rPr>
        <w:t>неверных данных в форму входа.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t xml:space="preserve"> В данной форме дополнительно будет выполняться проверка на су</w:t>
      </w:r>
      <w:r w:rsidR="004B0B1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ществующий аккаунт, где сравнение будет происходить по данным электронной почты. </w:t>
      </w:r>
      <w:r>
        <w:rPr>
          <w:rFonts w:ascii="Times New Roman" w:eastAsia="Times New Roman" w:hAnsi="Times New Roman" w:cs="Times New Roman"/>
          <w:sz w:val="28"/>
          <w:szCs w:val="28"/>
        </w:rPr>
        <w:t>Где видно,</w:t>
      </w:r>
      <w:r w:rsidR="004B0B17" w:rsidRPr="004B0B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что ввод неверного логина и пароля, введёт </w:t>
      </w:r>
      <w:r w:rsidR="004653F1">
        <w:rPr>
          <w:rFonts w:ascii="Times New Roman" w:eastAsia="Times New Roman" w:hAnsi="Times New Roman" w:cs="Times New Roman"/>
          <w:sz w:val="28"/>
          <w:szCs w:val="28"/>
        </w:rPr>
        <w:t>к ошибке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входа в профиль.  </w:t>
      </w:r>
    </w:p>
    <w:p w:rsidR="00646D74" w:rsidRDefault="00646D74" w:rsidP="00646D74">
      <w:pPr>
        <w:tabs>
          <w:tab w:val="left" w:pos="3119"/>
        </w:tabs>
        <w:spacing w:before="280" w:after="280"/>
        <w:ind w:right="-28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646D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EC2169" wp14:editId="20A1144D">
            <wp:extent cx="6173061" cy="487748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74" w:rsidRDefault="00646D74" w:rsidP="004653F1">
      <w:pPr>
        <w:tabs>
          <w:tab w:val="left" w:pos="3119"/>
        </w:tabs>
        <w:spacing w:after="280"/>
        <w:ind w:right="-28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4.4 </w:t>
      </w:r>
      <w:r>
        <w:rPr>
          <w:rFonts w:ascii="Times New Roman" w:hAnsi="Times New Roman" w:cs="Times New Roman"/>
          <w:sz w:val="28"/>
          <w:szCs w:val="28"/>
        </w:rPr>
        <w:t>– Ошибка входа</w:t>
      </w:r>
    </w:p>
    <w:p w:rsidR="00BF1095" w:rsidRPr="004653F1" w:rsidRDefault="003C6AD5" w:rsidP="00BF109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</w:t>
      </w:r>
      <w:r w:rsidRPr="003C6AD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="00BF1095" w:rsidRPr="00F33B05">
        <w:rPr>
          <w:rFonts w:ascii="Times New Roman" w:eastAsia="Times New Roman" w:hAnsi="Times New Roman" w:cs="Times New Roman"/>
          <w:sz w:val="28"/>
          <w:szCs w:val="28"/>
        </w:rPr>
        <w:t>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 w:rsidR="00BF1095" w:rsidRPr="004A3A79" w:rsidRDefault="00BF1095" w:rsidP="00BF1095">
      <w:pPr>
        <w:tabs>
          <w:tab w:val="left" w:pos="3119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BF1095" w:rsidRPr="00DE75DF" w:rsidRDefault="00BF1095" w:rsidP="00DE75DF">
      <w:pPr>
        <w:pStyle w:val="1"/>
        <w:rPr>
          <w:highlight w:val="white"/>
        </w:rPr>
      </w:pPr>
      <w:bookmarkStart w:id="23" w:name="_Toc122399080"/>
      <w:r w:rsidRPr="00DE75DF">
        <w:lastRenderedPageBreak/>
        <w:t>5. Руководство пользователю</w:t>
      </w:r>
      <w:bookmarkEnd w:id="23"/>
    </w:p>
    <w:p w:rsidR="00BF1095" w:rsidRPr="00BB60AD" w:rsidRDefault="00BF1095" w:rsidP="00BF109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Данное приложение предоставляет возможность приятно пользоваться функциями реального чата, также прослушивать приятную музыку, также реализован приятный интерфейс, понятен даже новичку. При входе в приложение будет предложено войти, либо же зарегистрироваться новому пользователю.</w:t>
      </w:r>
      <w:r w:rsidR="00834B3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После входа будут доступны все функции приложения.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:rsidR="00BF1095" w:rsidRPr="00BB60AD" w:rsidRDefault="00BF1095" w:rsidP="00BF109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обеспечения надежности, а также удобства данного веб-сайта выполнено</w:t>
      </w:r>
      <w:r w:rsidRPr="00BB60A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:</w:t>
      </w:r>
    </w:p>
    <w:p w:rsidR="00BF1095" w:rsidRPr="004B0B17" w:rsidRDefault="00BF1095" w:rsidP="004B0B17">
      <w:pPr>
        <w:pStyle w:val="a3"/>
        <w:numPr>
          <w:ilvl w:val="0"/>
          <w:numId w:val="42"/>
        </w:numPr>
        <w:tabs>
          <w:tab w:val="left" w:pos="3119"/>
        </w:tabs>
        <w:ind w:right="-3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4B0B1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разработан удобный динамический пользовательский интерфейс, без лишних страниц, но со всем необходимым функционалом;</w:t>
      </w:r>
    </w:p>
    <w:p w:rsidR="00BF1095" w:rsidRPr="004B0B17" w:rsidRDefault="00834B37" w:rsidP="004B0B17">
      <w:pPr>
        <w:pStyle w:val="a3"/>
        <w:numPr>
          <w:ilvl w:val="0"/>
          <w:numId w:val="42"/>
        </w:numPr>
        <w:tabs>
          <w:tab w:val="left" w:pos="3119"/>
        </w:tabs>
        <w:ind w:right="-3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4B0B1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разработан удобный, быстрый аудиоплеер, в котором можно слушать музыку.</w:t>
      </w:r>
      <w:r w:rsidRPr="004B0B1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ab/>
      </w:r>
    </w:p>
    <w:p w:rsidR="00FA1FA9" w:rsidRDefault="00FA1FA9" w:rsidP="00FA1FA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вкладке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Register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 может зарегистрировать аккаунт на сайте, введя свои данные и фотографию. </w:t>
      </w:r>
    </w:p>
    <w:p w:rsidR="00FA1FA9" w:rsidRDefault="00FA1FA9" w:rsidP="00FA1FA9">
      <w:pPr>
        <w:tabs>
          <w:tab w:val="left" w:pos="3119"/>
        </w:tabs>
        <w:spacing w:before="280" w:after="280"/>
        <w:ind w:right="-28" w:firstLine="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A1FA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6B05A8" wp14:editId="1DF4AC9E">
            <wp:extent cx="5186892" cy="25187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0521" cy="252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A9" w:rsidRPr="00FA1FA9" w:rsidRDefault="00FA1FA9" w:rsidP="00FA1FA9">
      <w:pPr>
        <w:tabs>
          <w:tab w:val="left" w:pos="3119"/>
        </w:tabs>
        <w:spacing w:after="280"/>
        <w:ind w:right="-28"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5.1 </w:t>
      </w:r>
      <w:r>
        <w:rPr>
          <w:rFonts w:ascii="Times New Roman" w:hAnsi="Times New Roman" w:cs="Times New Roman"/>
          <w:sz w:val="28"/>
          <w:szCs w:val="28"/>
        </w:rPr>
        <w:t>– Форма регистрации</w:t>
      </w:r>
    </w:p>
    <w:p w:rsidR="00FA1FA9" w:rsidRDefault="00FA1FA9" w:rsidP="00FA1FA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вкладке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Login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пользователь может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войти во вкладку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Home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под своими данными</w:t>
      </w:r>
      <w:r w:rsidRPr="00FA1FA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A1FA9" w:rsidRDefault="00FA1FA9" w:rsidP="00FA1FA9">
      <w:pPr>
        <w:tabs>
          <w:tab w:val="left" w:pos="3119"/>
        </w:tabs>
        <w:spacing w:before="280" w:after="280"/>
        <w:ind w:right="-28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A1FA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3E9A56" wp14:editId="4E4BE15E">
            <wp:extent cx="2319655" cy="1694990"/>
            <wp:effectExtent l="0" t="0" r="444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4671" cy="17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A9" w:rsidRPr="00FA1FA9" w:rsidRDefault="00FA1FA9" w:rsidP="00FA1FA9">
      <w:pPr>
        <w:tabs>
          <w:tab w:val="left" w:pos="3119"/>
        </w:tabs>
        <w:spacing w:before="280" w:after="280"/>
        <w:ind w:right="-28"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 </w:t>
      </w:r>
      <w:r>
        <w:rPr>
          <w:rFonts w:ascii="Times New Roman" w:hAnsi="Times New Roman" w:cs="Times New Roman"/>
          <w:sz w:val="28"/>
          <w:szCs w:val="28"/>
        </w:rPr>
        <w:t>– Форма входа</w:t>
      </w:r>
    </w:p>
    <w:p w:rsidR="00BF1095" w:rsidRDefault="00BF1095" w:rsidP="00BF109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вкладке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834B37">
        <w:rPr>
          <w:rFonts w:ascii="Times New Roman" w:eastAsia="Times New Roman" w:hAnsi="Times New Roman" w:cs="Times New Roman"/>
          <w:sz w:val="28"/>
          <w:szCs w:val="28"/>
          <w:lang w:val="en-US"/>
        </w:rPr>
        <w:t>Home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4B37">
        <w:rPr>
          <w:rFonts w:ascii="Times New Roman" w:eastAsia="Times New Roman" w:hAnsi="Times New Roman" w:cs="Times New Roman"/>
          <w:sz w:val="28"/>
          <w:szCs w:val="28"/>
        </w:rPr>
        <w:t>показан сам чат, в котором справа можно найти нужных нам пользователей. Отображен сам аудиоплеер</w:t>
      </w:r>
      <w:r w:rsidR="00FA1FA9">
        <w:rPr>
          <w:rFonts w:ascii="Times New Roman" w:eastAsia="Times New Roman" w:hAnsi="Times New Roman" w:cs="Times New Roman"/>
          <w:sz w:val="28"/>
          <w:szCs w:val="28"/>
        </w:rPr>
        <w:t xml:space="preserve">, поиск </w:t>
      </w:r>
      <w:r w:rsidR="00FA1FA9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="00834B37">
        <w:rPr>
          <w:rFonts w:ascii="Times New Roman" w:eastAsia="Times New Roman" w:hAnsi="Times New Roman" w:cs="Times New Roman"/>
          <w:sz w:val="28"/>
          <w:szCs w:val="28"/>
        </w:rPr>
        <w:t>, а также чат переписки.</w:t>
      </w:r>
      <w:r w:rsidR="00FA1F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A1FA9" w:rsidRDefault="00FA1FA9" w:rsidP="00FA1FA9">
      <w:pPr>
        <w:tabs>
          <w:tab w:val="left" w:pos="3119"/>
        </w:tabs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 также при наведении на картинку, анимация подсветки входа в профиль. </w:t>
      </w:r>
    </w:p>
    <w:p w:rsidR="00FA1FA9" w:rsidRDefault="00FA1FA9" w:rsidP="00FA1FA9">
      <w:pPr>
        <w:tabs>
          <w:tab w:val="left" w:pos="3119"/>
        </w:tabs>
        <w:spacing w:before="280" w:after="280"/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A1FA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B49418" wp14:editId="552154BF">
            <wp:extent cx="6372225" cy="30861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A9" w:rsidRPr="00FA1FA9" w:rsidRDefault="00FA1FA9" w:rsidP="00FA1FA9">
      <w:pPr>
        <w:tabs>
          <w:tab w:val="left" w:pos="3119"/>
        </w:tabs>
        <w:spacing w:before="280" w:after="280"/>
        <w:ind w:right="-2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5.3 </w:t>
      </w:r>
      <w:r>
        <w:rPr>
          <w:rFonts w:ascii="Times New Roman" w:hAnsi="Times New Roman" w:cs="Times New Roman"/>
          <w:sz w:val="28"/>
          <w:szCs w:val="28"/>
        </w:rPr>
        <w:t>– Главная страница чата</w:t>
      </w:r>
    </w:p>
    <w:p w:rsidR="00BF1095" w:rsidRDefault="00BF1095" w:rsidP="00834B3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вкладке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834B37">
        <w:rPr>
          <w:rFonts w:ascii="Times New Roman" w:eastAsia="Times New Roman" w:hAnsi="Times New Roman" w:cs="Times New Roman"/>
          <w:sz w:val="28"/>
          <w:szCs w:val="28"/>
          <w:lang w:val="en-US"/>
        </w:rPr>
        <w:t>Profile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пользователь может</w:t>
      </w:r>
      <w:r w:rsidRPr="001307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4B37">
        <w:rPr>
          <w:rFonts w:ascii="Times New Roman" w:eastAsia="Times New Roman" w:hAnsi="Times New Roman" w:cs="Times New Roman"/>
          <w:sz w:val="28"/>
          <w:szCs w:val="28"/>
        </w:rPr>
        <w:t>изменить данные, меняя имя, фотографию и пароль.</w:t>
      </w:r>
    </w:p>
    <w:p w:rsidR="00FA1FA9" w:rsidRDefault="00FA1FA9" w:rsidP="00FA1FA9">
      <w:pPr>
        <w:tabs>
          <w:tab w:val="left" w:pos="3119"/>
        </w:tabs>
        <w:spacing w:before="280" w:after="280"/>
        <w:ind w:right="-2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FA1FA9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AFBD856" wp14:editId="4DD69091">
            <wp:extent cx="6372225" cy="15906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A9" w:rsidRDefault="00FA1FA9" w:rsidP="00FA1FA9">
      <w:pPr>
        <w:tabs>
          <w:tab w:val="left" w:pos="3119"/>
        </w:tabs>
        <w:spacing w:before="280" w:after="280"/>
        <w:ind w:right="-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5.4 </w:t>
      </w:r>
      <w:r>
        <w:rPr>
          <w:rFonts w:ascii="Times New Roman" w:hAnsi="Times New Roman" w:cs="Times New Roman"/>
          <w:sz w:val="28"/>
          <w:szCs w:val="28"/>
        </w:rPr>
        <w:t>– Профиль пользователя в чате</w:t>
      </w:r>
    </w:p>
    <w:p w:rsidR="00FA1FA9" w:rsidRPr="00FA1FA9" w:rsidRDefault="00FA1FA9" w:rsidP="00FA1FA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</w:t>
      </w:r>
      <w:r w:rsidRPr="00FA1FA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в разделе Руководство пользователю представлены все основные страницы сайта, и разобран порядок начала работы с приложением, начиная от регистрации на сайте, заканчивая изменением данных о пользователе</w:t>
      </w:r>
    </w:p>
    <w:p w:rsidR="00834B37" w:rsidRDefault="00834B37" w:rsidP="00FA1FA9">
      <w:pPr>
        <w:spacing w:after="160" w:line="259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834B37" w:rsidRPr="00DE75DF" w:rsidRDefault="00834B37" w:rsidP="00DE75DF">
      <w:pPr>
        <w:pStyle w:val="1"/>
      </w:pPr>
      <w:bookmarkStart w:id="24" w:name="_Toc122399081"/>
      <w:r w:rsidRPr="00DE75DF">
        <w:lastRenderedPageBreak/>
        <w:t>Заключение</w:t>
      </w:r>
      <w:bookmarkEnd w:id="24"/>
    </w:p>
    <w:p w:rsidR="00834B37" w:rsidRDefault="00834B37" w:rsidP="00834B37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была разработка удобного прило</w:t>
      </w:r>
      <w:r w:rsidRPr="00834B3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</w:t>
      </w:r>
      <w:r w:rsidRPr="00834B3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онлайн-чата для изучения переписки в реальном времени, с  прослушиванием приятных треков. </w:t>
      </w:r>
    </w:p>
    <w:p w:rsidR="00834B37" w:rsidRDefault="00834B37" w:rsidP="00834B37">
      <w:pPr>
        <w:tabs>
          <w:tab w:val="left" w:pos="3119"/>
        </w:tabs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макета веб-страницы были исследованы сайты схожей тематикой и исследованы недостатки веб-приложения. Показана и предложено иные реализации блоков веб-страницы. </w:t>
      </w:r>
    </w:p>
    <w:p w:rsidR="00834B37" w:rsidRPr="00AD2438" w:rsidRDefault="00834B37" w:rsidP="00834B37">
      <w:pPr>
        <w:tabs>
          <w:tab w:val="left" w:pos="3119"/>
        </w:tabs>
        <w:ind w:right="11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стала отличной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</w:t>
      </w:r>
      <w:r w:rsidRPr="007723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комфортного и ускоренного </w:t>
      </w:r>
      <w:r w:rsidRPr="00AD2438">
        <w:rPr>
          <w:rFonts w:ascii="Times New Roman" w:eastAsia="Times New Roman" w:hAnsi="Times New Roman" w:cs="Times New Roman"/>
          <w:sz w:val="28"/>
          <w:szCs w:val="28"/>
        </w:rPr>
        <w:t>написания кода для веб-страницы. А именно выбор необходимых плагинов и цветовой темы.</w:t>
      </w:r>
    </w:p>
    <w:p w:rsidR="00834B37" w:rsidRPr="00AD2438" w:rsidRDefault="00834B37" w:rsidP="00834B37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итогам реализации веб-сайта, было принято решения о тестировании веб-сайта. В результате тестирования была обнаружена неспособность веб-браузера(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Internet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Exp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orer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работать с </w:t>
      </w:r>
      <w:r w:rsidR="00DA008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практическими всеми функциями сайта</w:t>
      </w: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834B37" w:rsidRPr="00AD2438" w:rsidRDefault="00834B37" w:rsidP="00834B37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D24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834B37" w:rsidRPr="00AD2438" w:rsidRDefault="00834B37" w:rsidP="00834B37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2438"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 для курсового проекта функционально были реализованы следующие задачи: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:rsidR="00DA0088" w:rsidRPr="004A3A79" w:rsidRDefault="00DA0088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соединения с облачным хранилищем;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 веб-сайта;</w:t>
      </w:r>
    </w:p>
    <w:p w:rsidR="00834B37" w:rsidRPr="004A3A79" w:rsidRDefault="00834B37" w:rsidP="004A3A79">
      <w:pPr>
        <w:pStyle w:val="a3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A3A79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пользователя;</w:t>
      </w:r>
    </w:p>
    <w:p w:rsidR="00834B37" w:rsidRDefault="00834B37" w:rsidP="00834B37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</w:t>
      </w:r>
      <w:r w:rsidR="00DA0088">
        <w:rPr>
          <w:rFonts w:ascii="Times New Roman" w:eastAsia="Times New Roman" w:hAnsi="Times New Roman" w:cs="Times New Roman"/>
          <w:sz w:val="28"/>
          <w:szCs w:val="28"/>
        </w:rPr>
        <w:t xml:space="preserve">а стал готовый к работе веб-сайт, выложенный на хостинг. </w:t>
      </w:r>
      <w:r>
        <w:rPr>
          <w:rFonts w:ascii="Times New Roman" w:eastAsia="Times New Roman" w:hAnsi="Times New Roman" w:cs="Times New Roman"/>
          <w:sz w:val="28"/>
          <w:szCs w:val="28"/>
        </w:rPr>
        <w:t>В дальнейшем разработанный веб-сайт можно будет использовать в реальной жизни, как кон</w:t>
      </w:r>
      <w:r w:rsidR="00DA0088">
        <w:rPr>
          <w:rFonts w:ascii="Times New Roman" w:eastAsia="Times New Roman" w:hAnsi="Times New Roman" w:cs="Times New Roman"/>
          <w:sz w:val="28"/>
          <w:szCs w:val="28"/>
        </w:rPr>
        <w:t>курент современным онлайн-чатам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Так же возможно расширение списка предоставляемых </w:t>
      </w:r>
      <w:r w:rsidR="00DA0088">
        <w:rPr>
          <w:rFonts w:ascii="Times New Roman" w:eastAsia="Times New Roman" w:hAnsi="Times New Roman" w:cs="Times New Roman"/>
          <w:sz w:val="28"/>
          <w:szCs w:val="28"/>
        </w:rPr>
        <w:t>функций</w:t>
      </w:r>
      <w:r>
        <w:rPr>
          <w:rFonts w:ascii="Times New Roman" w:eastAsia="Times New Roman" w:hAnsi="Times New Roman" w:cs="Times New Roman"/>
          <w:sz w:val="28"/>
          <w:szCs w:val="28"/>
        </w:rPr>
        <w:t>. Данный ресурс стабилен в работе и не требует высоких знаний для работы с ним.</w:t>
      </w:r>
    </w:p>
    <w:p w:rsidR="00834B37" w:rsidRDefault="00834B37" w:rsidP="00834B37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:rsidR="00834B37" w:rsidRDefault="00834B37" w:rsidP="00834B3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A3A79" w:rsidRDefault="004A3A79" w:rsidP="004A3A79">
      <w:pPr>
        <w:tabs>
          <w:tab w:val="left" w:pos="1276"/>
        </w:tabs>
        <w:spacing w:after="240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Toc10165466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25"/>
    </w:p>
    <w:p w:rsidR="004A3A79" w:rsidRDefault="00094F8B" w:rsidP="004A3A7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Социальная сеть «ВКонтакте»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4" w:history="1"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vk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</w:rPr>
          <w:t>.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</w:hyperlink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Дата доступа 20.</w:t>
      </w:r>
      <w:r w:rsidRPr="00094F8B">
        <w:rPr>
          <w:rFonts w:ascii="Times New Roman" w:eastAsia="Times New Roman" w:hAnsi="Times New Roman" w:cs="Times New Roman"/>
          <w:sz w:val="28"/>
          <w:szCs w:val="28"/>
        </w:rPr>
        <w:t>12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.2022.</w:t>
      </w:r>
    </w:p>
    <w:p w:rsidR="004A3A79" w:rsidRPr="00414D56" w:rsidRDefault="00094F8B" w:rsidP="004A3A7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Социальная сеть «Телеграмм»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[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 w:rsidR="004A3A7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 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5" w:history="1"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</w:rPr>
          <w:t>https://we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b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</w:rPr>
          <w:t>.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telegra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</w:rPr>
          <w:t>m.</w:t>
        </w:r>
        <w:r w:rsidRPr="000141D8">
          <w:rPr>
            <w:rStyle w:val="aff0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20.1</w:t>
      </w:r>
      <w:r w:rsidR="004A3A79" w:rsidRPr="00414D56">
        <w:rPr>
          <w:rFonts w:ascii="Times New Roman" w:eastAsia="Times New Roman" w:hAnsi="Times New Roman" w:cs="Times New Roman"/>
          <w:sz w:val="28"/>
          <w:szCs w:val="28"/>
        </w:rPr>
        <w:t>2.2022.</w:t>
      </w:r>
    </w:p>
    <w:p w:rsidR="004A3A79" w:rsidRDefault="004A3A79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A3A71" w:rsidRPr="00DE75DF" w:rsidRDefault="00FB1514" w:rsidP="00DE75DF">
      <w:pPr>
        <w:pStyle w:val="1"/>
      </w:pPr>
      <w:bookmarkStart w:id="26" w:name="_Toc122399082"/>
      <w:r w:rsidRPr="00DE75DF">
        <w:lastRenderedPageBreak/>
        <w:t>Приложения</w:t>
      </w:r>
      <w:bookmarkEnd w:id="26"/>
    </w:p>
    <w:p w:rsidR="00FB1514" w:rsidRPr="00DE75DF" w:rsidRDefault="00FB1514" w:rsidP="001246BD">
      <w:pPr>
        <w:pStyle w:val="2"/>
        <w:jc w:val="center"/>
      </w:pPr>
      <w:bookmarkStart w:id="27" w:name="_Toc122399083"/>
      <w:r w:rsidRPr="00DE75DF">
        <w:t>Приложение А Макет веб-сайта</w:t>
      </w:r>
      <w:bookmarkEnd w:id="27"/>
    </w:p>
    <w:p w:rsidR="00FB1514" w:rsidRDefault="00FB1514" w:rsidP="00FB1514">
      <w:pPr>
        <w:spacing w:before="360" w:after="24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FB1514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3D4C37" wp14:editId="14AE6636">
            <wp:extent cx="6372225" cy="4507230"/>
            <wp:effectExtent l="0" t="0" r="952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14" w:rsidRDefault="00FB1514" w:rsidP="00FB1514">
      <w:pPr>
        <w:spacing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15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 – Макет Регистрации</w:t>
      </w:r>
    </w:p>
    <w:p w:rsidR="00FB1514" w:rsidRDefault="00FB1514" w:rsidP="00FB1514">
      <w:pPr>
        <w:spacing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B151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63031B" wp14:editId="47562A37">
            <wp:extent cx="6372225" cy="27813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14" w:rsidRDefault="00FB1514" w:rsidP="00FB1514">
      <w:pPr>
        <w:spacing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2 </w:t>
      </w:r>
      <w:r w:rsidRPr="00FB15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Макет Основной страницы</w:t>
      </w:r>
    </w:p>
    <w:p w:rsidR="00FB1514" w:rsidRPr="00DE75DF" w:rsidRDefault="00FB1514" w:rsidP="001246BD">
      <w:pPr>
        <w:pStyle w:val="2"/>
        <w:jc w:val="center"/>
      </w:pPr>
      <w:bookmarkStart w:id="28" w:name="_Toc122399084"/>
      <w:r w:rsidRPr="00DE75DF">
        <w:lastRenderedPageBreak/>
        <w:t>Приложение Б Структура JSX</w:t>
      </w:r>
      <w:bookmarkEnd w:id="2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514" w:rsidTr="00FC4EB0">
        <w:tc>
          <w:tcPr>
            <w:tcW w:w="10025" w:type="dxa"/>
          </w:tcPr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firebaseConfig =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apiKey: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AIzaSyCsatflhlSuFcmPRfc9keb9q6EMHjUIHlE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authDomain: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chat-85780.firebaseapp.com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projectId: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storageBucket: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chat-85780.appspot.com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messagingSenderId: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159067188821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appId: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1:159067188821:web:002488538825ea34c72edc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 Initialize Firebase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app = initializeApp(firebaseConfig);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 = getAuth();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storage = getStorage();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db = getFirestore()</w:t>
            </w:r>
          </w:p>
        </w:tc>
      </w:tr>
    </w:tbl>
    <w:p w:rsidR="00FB1514" w:rsidRPr="004A3A79" w:rsidRDefault="00FB1514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3A79">
        <w:rPr>
          <w:rFonts w:ascii="Times New Roman" w:hAnsi="Times New Roman" w:cs="Times New Roman"/>
          <w:sz w:val="28"/>
          <w:szCs w:val="28"/>
        </w:rPr>
        <w:t xml:space="preserve">класса 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>Firebase</w:t>
      </w:r>
    </w:p>
    <w:tbl>
      <w:tblPr>
        <w:tblStyle w:val="aa"/>
        <w:tblW w:w="20050" w:type="dxa"/>
        <w:tblLook w:val="04A0" w:firstRow="1" w:lastRow="0" w:firstColumn="1" w:lastColumn="0" w:noHBand="0" w:noVBand="1"/>
      </w:tblPr>
      <w:tblGrid>
        <w:gridCol w:w="10025"/>
        <w:gridCol w:w="10025"/>
      </w:tblGrid>
      <w:tr w:rsidR="00FB1514" w:rsidRPr="004A3A79" w:rsidTr="00FC4EB0">
        <w:tc>
          <w:tcPr>
            <w:tcW w:w="10025" w:type="dxa"/>
          </w:tcPr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</w:t>
            </w:r>
            <w:r w:rsidRPr="00FB151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function App()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{ currentUser } = useContext(AuthContext);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ProtectedRoute = ({ children }) =&gt;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if (!currentUser)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&lt;Navigate to=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/login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/&gt;;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return children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return (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&lt;div&gt;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&lt;BrowserRouter&gt;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&lt;Routes&gt;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index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element={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&lt;ProtectedRoute&gt;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  &lt;Home/&gt;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  &lt;/ProtectedRoute&gt;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login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element={&lt;Login /&gt;} 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register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element={&lt;Register /&gt;} 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 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Game_1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 = {&lt;Game_1/&gt;}/&gt;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&lt;Route path 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/Profile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element = {&lt;Profile/&gt;}/&gt;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&lt;/Route&gt;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&lt;/Routes&gt;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&lt;/BrowserRouter&gt;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export default App;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025" w:type="dxa"/>
          </w:tcPr>
          <w:p w:rsidR="00FB1514" w:rsidRPr="00562119" w:rsidRDefault="00FB1514" w:rsidP="00FC4EB0">
            <w:pPr>
              <w:spacing w:after="2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FB1514" w:rsidRPr="004A3A79" w:rsidRDefault="00600B28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 xml:space="preserve"> класса</w:t>
      </w:r>
      <w:r w:rsidRPr="00600B28">
        <w:rPr>
          <w:rFonts w:ascii="Times New Roman" w:hAnsi="Times New Roman" w:cs="Times New Roman"/>
          <w:sz w:val="28"/>
          <w:szCs w:val="28"/>
          <w:lang w:val="en-US"/>
        </w:rPr>
        <w:t xml:space="preserve">  – 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>Routes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514" w:rsidRPr="004A3A79" w:rsidTr="00FC4EB0">
        <w:tc>
          <w:tcPr>
            <w:tcW w:w="10025" w:type="dxa"/>
          </w:tcPr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Search = () =&gt;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[username, setUsername] = useState(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[user, setUser] = useState(null);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[err, setErr] = useState(false);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currentUser } = useContext(AuthContext);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handleSearch = async () =&gt;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q = query(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collection(db,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where(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displayName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username)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handleSelect = async () =&gt;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combinedId =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currentUser.uid &gt; user.uid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? currentUser.uid + user.uid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: user.uid + currentUser.uid;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try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const res = await getDoc(doc(db,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combinedId));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if (!res.exists())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//create a chat in chats collection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await setDoc(doc(db,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combinedId), { messages: [] });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//create user chats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await updateDoc(doc(db,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currentUser.uid),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.userInfo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uid: user.uid,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displayName: user.displayName,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photoURL: user.photoURL,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.date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serverTimestamp(),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await updateDoc(doc(db,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userChats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user.uid),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.userInfo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{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uid: currentUser.uid,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displayName: currentUser.displayName,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photoURL: currentUser.photoURL,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},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[combinedId +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.date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]: serverTimestamp(),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 catch (err) {}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setUser(null);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setUsername(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&lt;div className=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searchForm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&lt;input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type=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text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placeholder=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Find a user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onKeyDown={handleKey}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onChange={(e) =&gt; setUsername(e.target.value)}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value={username}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/&gt;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)}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FB1514" w:rsidRPr="00562119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6211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Search;</w:t>
            </w:r>
          </w:p>
          <w:p w:rsidR="00FB1514" w:rsidRPr="00562119" w:rsidRDefault="00FB1514" w:rsidP="00FC4EB0">
            <w:pPr>
              <w:spacing w:after="24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FB1514" w:rsidRPr="00600B28" w:rsidRDefault="00FB1514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</w:t>
      </w:r>
      <w:r w:rsidR="00600B28">
        <w:rPr>
          <w:rFonts w:ascii="Times New Roman" w:hAnsi="Times New Roman" w:cs="Times New Roman"/>
          <w:sz w:val="28"/>
          <w:szCs w:val="28"/>
        </w:rPr>
        <w:t>стинг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3A79">
        <w:rPr>
          <w:rFonts w:ascii="Times New Roman" w:hAnsi="Times New Roman" w:cs="Times New Roman"/>
          <w:sz w:val="28"/>
          <w:szCs w:val="28"/>
        </w:rPr>
        <w:t>класса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 xml:space="preserve"> Search</w:t>
      </w:r>
      <w:r w:rsidRPr="00600B2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514" w:rsidRPr="004A3A79" w:rsidTr="00FC4EB0">
        <w:tc>
          <w:tcPr>
            <w:tcW w:w="10025" w:type="dxa"/>
          </w:tcPr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import {createSlice} from '@reduxjs/toolkit';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 initialState = {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value: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““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messageSlice=createSlice ({</w:t>
            </w:r>
          </w:p>
          <w:p w:rsidR="004A3A79" w:rsidRPr="002E2111" w:rsidRDefault="004A3A79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name: 'message',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initialState,</w:t>
            </w:r>
          </w:p>
          <w:p w:rsidR="00FB1514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reducers: {</w:t>
            </w:r>
          </w:p>
          <w:p w:rsidR="004A3A79" w:rsidRPr="002E2111" w:rsidRDefault="004A3A79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setMessage: (state, action) =&gt; {</w:t>
            </w:r>
          </w:p>
          <w:p w:rsidR="00FB1514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state.value = action.payload</w:t>
            </w:r>
          </w:p>
          <w:p w:rsidR="004A3A79" w:rsidRPr="002E2111" w:rsidRDefault="004A3A79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})</w:t>
            </w: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2E2111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 {setMessage} = messageSlice.actions</w:t>
            </w:r>
          </w:p>
          <w:p w:rsidR="00FB1514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4A3A79" w:rsidRPr="002E2111" w:rsidRDefault="004A3A79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A3A79" w:rsidRDefault="00FB1514" w:rsidP="004A3A7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E211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default messageSlice.reducer</w:t>
            </w:r>
          </w:p>
        </w:tc>
      </w:tr>
    </w:tbl>
    <w:p w:rsidR="00FB1514" w:rsidRPr="004A3A79" w:rsidRDefault="00600B28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Листинг</w:t>
      </w:r>
      <w:r w:rsidRPr="004A3A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A3A79" w:rsidRPr="004A3A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класса</w:t>
      </w:r>
      <w:r w:rsidR="004A3A79" w:rsidRPr="004A3A79">
        <w:rPr>
          <w:rFonts w:ascii="Times New Roman" w:hAnsi="Times New Roman" w:cs="Times New Roman"/>
          <w:sz w:val="28"/>
          <w:szCs w:val="28"/>
        </w:rPr>
        <w:t xml:space="preserve"> </w:t>
      </w:r>
      <w:r w:rsidR="00FB1514" w:rsidRPr="004A3A79">
        <w:rPr>
          <w:rFonts w:ascii="Times New Roman" w:hAnsi="Times New Roman" w:cs="Times New Roman"/>
          <w:sz w:val="28"/>
          <w:szCs w:val="28"/>
        </w:rPr>
        <w:t xml:space="preserve"> </w:t>
      </w:r>
      <w:r w:rsidR="004A3A79">
        <w:rPr>
          <w:rFonts w:ascii="Times New Roman" w:hAnsi="Times New Roman" w:cs="Times New Roman"/>
          <w:sz w:val="28"/>
          <w:szCs w:val="28"/>
          <w:lang w:val="en-US"/>
        </w:rPr>
        <w:t>message-slice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514" w:rsidTr="00FC4EB0">
        <w:tc>
          <w:tcPr>
            <w:tcW w:w="10025" w:type="dxa"/>
          </w:tcPr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ChatContext = createContext();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ChatContextProvider = ({ children })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{ currentUser } = useContext(AuthContext);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INITIAL_STATE =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chatId: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null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user: {},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chatReducer = (state, action)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switch (action.type)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case 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“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CHANGE_USER</w:t>
            </w:r>
            <w:r w:rsid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”</w:t>
            </w: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user: action.payload,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chatId: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currentUser.uid &gt; action.payload.uid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? currentUser.uid + action.payload.uid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: action.payload.uid + currentUser.uid,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default: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return state;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[state, dispatch] = useReducer(chatReducer, INITIAL_STATE);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&lt;ChatContext.Provider value={{ data:state, dispatch }}&gt;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{children}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&lt;/ChatContext.Provider&gt;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// AuthContext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AuthContext = createContext();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export const AuthContextProvider = ({ children })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const [currentUser, setCurrentUser] = useState({});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useEffect(()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const unsub = onAuthStateChanged(auth, (user)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setCurrentUser(user);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console.log(user);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return () =&gt; {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unsub();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}, []);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return (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&lt;AuthContext.Provider value={{ currentUser }}&gt;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{children}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&lt;/AuthContext.Provider&gt;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);</w:t>
            </w:r>
          </w:p>
          <w:p w:rsidR="00FB1514" w:rsidRPr="00446B5B" w:rsidRDefault="00FB1514" w:rsidP="00FC4EB0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446B5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:rsidR="00FB1514" w:rsidRPr="004A3A79" w:rsidRDefault="00FB1514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</w:t>
      </w:r>
      <w:r w:rsidR="004A3A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к</w:t>
      </w:r>
      <w:r w:rsidR="004A3A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ласса </w:t>
      </w:r>
      <w:r w:rsidR="004A3A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Context</w:t>
      </w:r>
    </w:p>
    <w:p w:rsidR="00600B28" w:rsidRDefault="00600B28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C4EB0" w:rsidRPr="00DE75DF" w:rsidRDefault="00FC4EB0" w:rsidP="001246BD">
      <w:pPr>
        <w:pStyle w:val="2"/>
        <w:jc w:val="center"/>
      </w:pPr>
      <w:bookmarkStart w:id="29" w:name="_Toc122399085"/>
      <w:r w:rsidRPr="00DE75DF">
        <w:lastRenderedPageBreak/>
        <w:t>Приложение В Структура SASS</w:t>
      </w:r>
      <w:bookmarkEnd w:id="2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C4EB0" w:rsidRPr="00FC4EB0" w:rsidTr="00FC4EB0">
        <w:tc>
          <w:tcPr>
            <w:tcW w:w="10025" w:type="dxa"/>
          </w:tcPr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@mixin mobile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@media screen and (max-width: 480px)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@content;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@mixin tablet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@media screen and (max-width: 768px)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@content;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@mixin laptop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@media screen and (max-width: 1200px)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@content;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FC4EB0" w:rsidRPr="00DE75DF" w:rsidRDefault="00FC4EB0" w:rsidP="00FC4EB0">
            <w:pPr>
              <w:shd w:val="clear" w:color="auto" w:fill="FFFFFF"/>
              <w:spacing w:after="24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.formContainer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background: -webkit-linear-gradient(90deg, #ffffff,#5757af);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background: linear-gradient(90deg, #ffffff,#4949a6);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height: 100vh;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.formWrapper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margin: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padding: 20px 60px;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border-radius: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gap: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.logo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color: #080473;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font-weight: bold;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font-size: 24px;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.title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color: #5d5b8d;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font-size: 12px;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form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flex-direction: column;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gap: 15px;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input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padding: 15px;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width: 260px;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border-bottom: 1px solid #a7bcff;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&amp;::placeholder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color: rgb(175, 175, 175);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button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background-color: #2bb7ba;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color: white;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padding: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font-weight: bold;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border-radius: 5%;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label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gap: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color: #042cad;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font-size: 12px;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cursor: pointer;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img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width: 32px;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p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color: #5d5b8d;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font-size: 12px;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margin-top: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.home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background: -webkit-linear-gradient(90deg, #380036,#0CBABA);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background: linear-gradient(90deg, #7F8C8D,#1c1c1c);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height: 100vh;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justify-content: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*::-webkit-scrollbar,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*::-webkit-scrollbar-thumb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width: 26px;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border-radius: 25px;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background-clip: padding-box;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border: 10px solid transparent;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*::-webkit-scrollbar-thumb {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color: rgb(76, 75, 75);      </w:t>
            </w:r>
          </w:p>
          <w:p w:rsidR="00FC4EB0" w:rsidRPr="004A3A79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box</w:t>
            </w:r>
            <w:r w:rsidRP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shadow</w:t>
            </w:r>
            <w:r w:rsidRP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: 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inset</w:t>
            </w:r>
            <w:r w:rsidRP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0 0 0 10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px</w:t>
            </w:r>
            <w:r w:rsidRP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4A3A79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// Убрать пространство между горизонтальным и вертикальным скроллбарами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*::-webkit-scrollbar-corner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background-color: transparent;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}</w:t>
            </w:r>
          </w:p>
          <w:p w:rsidR="00FC4EB0" w:rsidRPr="00DE75DF" w:rsidRDefault="00FC4EB0" w:rsidP="00FC4EB0">
            <w:pPr>
              <w:shd w:val="clear" w:color="auto" w:fill="FFFFFF"/>
              <w:spacing w:after="24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br/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.container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margin: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border: 1px solid white;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border-radius: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max-width: 1200px;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width: 100%;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border: 1px solid #555;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box-shadow:0 0 20px #555;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.sidebar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flex: 1;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background-color: #808080;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height: 600px;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position: relative;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padding-top: 70px;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overflow: auto;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overflow-x: hidden;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.navbar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background-color: #696969;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height: 50px;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padding: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justify-content: space-between;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color: #ddddf7;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top:0;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left: 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.logo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font-weight: bold;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font-size: 18px;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margin-top: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color: #07021b;</w:t>
            </w:r>
          </w:p>
          <w:p w:rsidR="00FC4EB0" w:rsidRPr="00DE75DF" w:rsidRDefault="00FC4EB0" w:rsidP="00FC4EB0">
            <w:pPr>
              <w:shd w:val="clear" w:color="auto" w:fill="FFFFFF"/>
              <w:spacing w:after="24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br/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@include tablet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display: none;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.user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gap: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font-size: 22px;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a{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display: flex;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gap: 10px;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font-size: 22px;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align-items: center;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cursor: pointer;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img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background-color: #ddddf7;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&amp;:hover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background-color: #2a2428;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              color: #ddddf7;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box-shadow: 0 0 10px #ddddf7, 0 0 40px #ddddf7, 0 0 80px #ddddf7;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  animation: neon 1.5s ease-in-out infinite alternate;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height: 56px;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width:  56px;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border-radius: 27%;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object-fit: cover;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button 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background-color: #2a2428;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color: #ddddf7;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height: 36px;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width: fit-content;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border-radius: 18px   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font-size: 16px;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border: none;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cursor: pointer;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after="24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br/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.close{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position: absolute;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right: 20px;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top:20px;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width: 30px;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height: 30px;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  display: none;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}</w:t>
            </w:r>
          </w:p>
          <w:p w:rsidR="00FC4EB0" w:rsidRPr="00DE75DF" w:rsidRDefault="00FC4EB0" w:rsidP="00FC4EB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E75D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</w:tc>
      </w:tr>
    </w:tbl>
    <w:p w:rsidR="00600B28" w:rsidRPr="004A3A79" w:rsidRDefault="004A3A79" w:rsidP="004A3A7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</w:p>
    <w:sectPr w:rsidR="00600B28" w:rsidRPr="004A3A79" w:rsidSect="00094F8B">
      <w:headerReference w:type="default" r:id="rId36"/>
      <w:headerReference w:type="first" r:id="rId37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0949" w:rsidRDefault="00F60949" w:rsidP="00CB748E">
      <w:r>
        <w:separator/>
      </w:r>
    </w:p>
  </w:endnote>
  <w:endnote w:type="continuationSeparator" w:id="0">
    <w:p w:rsidR="00F60949" w:rsidRDefault="00F60949" w:rsidP="00CB7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0949" w:rsidRDefault="00F60949" w:rsidP="00CB748E">
      <w:r>
        <w:separator/>
      </w:r>
    </w:p>
  </w:footnote>
  <w:footnote w:type="continuationSeparator" w:id="0">
    <w:p w:rsidR="00F60949" w:rsidRDefault="00F60949" w:rsidP="00CB74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3547038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4A3A79" w:rsidRPr="00094F8B" w:rsidRDefault="004A3A79">
        <w:pPr>
          <w:pStyle w:val="ab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94F8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94F8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94F8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72B63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094F8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4A3A79" w:rsidRDefault="004A3A79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06863379"/>
      <w:docPartObj>
        <w:docPartGallery w:val="Page Numbers (Top of Page)"/>
        <w:docPartUnique/>
      </w:docPartObj>
    </w:sdtPr>
    <w:sdtEndPr>
      <w:rPr>
        <w:noProof/>
      </w:rPr>
    </w:sdtEndPr>
    <w:sdtContent>
      <w:p w:rsidR="004A3A79" w:rsidRDefault="004A3A79">
        <w:pPr>
          <w:pStyle w:val="ab"/>
          <w:jc w:val="right"/>
          <w:rPr>
            <w:rFonts w:ascii="Times New Roman" w:hAnsi="Times New Roman" w:cs="Times New Roman"/>
            <w:sz w:val="30"/>
            <w:szCs w:val="30"/>
          </w:rPr>
        </w:pPr>
      </w:p>
      <w:p w:rsidR="004A3A79" w:rsidRDefault="00F60949">
        <w:pPr>
          <w:pStyle w:val="ab"/>
          <w:jc w:val="right"/>
        </w:pPr>
      </w:p>
    </w:sdtContent>
  </w:sdt>
  <w:p w:rsidR="004A3A79" w:rsidRDefault="004A3A79" w:rsidP="008F2747">
    <w:pPr>
      <w:pStyle w:val="ab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862834F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66468D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2663EC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8341F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72E590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992910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B609C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D0618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4C0C4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2A284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03864EF3"/>
    <w:multiLevelType w:val="multilevel"/>
    <w:tmpl w:val="E214AB9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pStyle w:val="3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3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5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0E1ECC"/>
    <w:multiLevelType w:val="hybridMultilevel"/>
    <w:tmpl w:val="636A3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1035AF4"/>
    <w:multiLevelType w:val="multilevel"/>
    <w:tmpl w:val="0419001D"/>
    <w:numStyleLink w:val="a"/>
  </w:abstractNum>
  <w:abstractNum w:abstractNumId="24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99477F2"/>
    <w:multiLevelType w:val="multilevel"/>
    <w:tmpl w:val="0419001D"/>
    <w:styleLink w:val="a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7" w15:restartNumberingAfterBreak="0">
    <w:nsid w:val="4F872DAB"/>
    <w:multiLevelType w:val="hybridMultilevel"/>
    <w:tmpl w:val="A2BED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C1C2C"/>
    <w:multiLevelType w:val="hybridMultilevel"/>
    <w:tmpl w:val="994ED670"/>
    <w:lvl w:ilvl="0" w:tplc="2FA672C0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3367987"/>
    <w:multiLevelType w:val="hybridMultilevel"/>
    <w:tmpl w:val="8376D5B0"/>
    <w:lvl w:ilvl="0" w:tplc="53E4D6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2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96D771E"/>
    <w:multiLevelType w:val="hybridMultilevel"/>
    <w:tmpl w:val="08F03076"/>
    <w:lvl w:ilvl="0" w:tplc="DB9A66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3A61DC"/>
    <w:multiLevelType w:val="hybridMultilevel"/>
    <w:tmpl w:val="4E7C5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39" w15:restartNumberingAfterBreak="0">
    <w:nsid w:val="6DF47F36"/>
    <w:multiLevelType w:val="multilevel"/>
    <w:tmpl w:val="7A3498EC"/>
    <w:styleLink w:val="a0"/>
    <w:lvl w:ilvl="0">
      <w:start w:val="1"/>
      <w:numFmt w:val="bullet"/>
      <w:pStyle w:val="a1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0" w15:restartNumberingAfterBreak="0">
    <w:nsid w:val="70D032D0"/>
    <w:multiLevelType w:val="multilevel"/>
    <w:tmpl w:val="042EC95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1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33"/>
  </w:num>
  <w:num w:numId="12">
    <w:abstractNumId w:val="25"/>
  </w:num>
  <w:num w:numId="13">
    <w:abstractNumId w:val="23"/>
  </w:num>
  <w:num w:numId="14">
    <w:abstractNumId w:val="39"/>
  </w:num>
  <w:num w:numId="15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21"/>
  </w:num>
  <w:num w:numId="18">
    <w:abstractNumId w:val="14"/>
  </w:num>
  <w:num w:numId="19">
    <w:abstractNumId w:val="26"/>
  </w:num>
  <w:num w:numId="20">
    <w:abstractNumId w:val="11"/>
  </w:num>
  <w:num w:numId="21">
    <w:abstractNumId w:val="22"/>
  </w:num>
  <w:num w:numId="22">
    <w:abstractNumId w:val="17"/>
  </w:num>
  <w:num w:numId="23">
    <w:abstractNumId w:val="35"/>
  </w:num>
  <w:num w:numId="24">
    <w:abstractNumId w:val="18"/>
  </w:num>
  <w:num w:numId="25">
    <w:abstractNumId w:val="19"/>
  </w:num>
  <w:num w:numId="26">
    <w:abstractNumId w:val="31"/>
  </w:num>
  <w:num w:numId="27">
    <w:abstractNumId w:val="34"/>
  </w:num>
  <w:num w:numId="28">
    <w:abstractNumId w:val="20"/>
  </w:num>
  <w:num w:numId="29">
    <w:abstractNumId w:val="30"/>
  </w:num>
  <w:num w:numId="30">
    <w:abstractNumId w:val="29"/>
  </w:num>
  <w:num w:numId="31">
    <w:abstractNumId w:val="32"/>
  </w:num>
  <w:num w:numId="32">
    <w:abstractNumId w:val="41"/>
  </w:num>
  <w:num w:numId="33">
    <w:abstractNumId w:val="38"/>
  </w:num>
  <w:num w:numId="34">
    <w:abstractNumId w:val="15"/>
  </w:num>
  <w:num w:numId="35">
    <w:abstractNumId w:val="37"/>
  </w:num>
  <w:num w:numId="36">
    <w:abstractNumId w:val="24"/>
  </w:num>
  <w:num w:numId="37">
    <w:abstractNumId w:val="13"/>
  </w:num>
  <w:num w:numId="38">
    <w:abstractNumId w:val="36"/>
  </w:num>
  <w:num w:numId="39">
    <w:abstractNumId w:val="40"/>
  </w:num>
  <w:num w:numId="40">
    <w:abstractNumId w:val="12"/>
  </w:num>
  <w:num w:numId="41">
    <w:abstractNumId w:val="27"/>
  </w:num>
  <w:num w:numId="42">
    <w:abstractNumId w:val="28"/>
  </w:num>
  <w:num w:numId="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47"/>
    <w:rsid w:val="00094F8B"/>
    <w:rsid w:val="000A6BEE"/>
    <w:rsid w:val="000B7EC6"/>
    <w:rsid w:val="000C4E16"/>
    <w:rsid w:val="000C6308"/>
    <w:rsid w:val="00123FA1"/>
    <w:rsid w:val="001246BD"/>
    <w:rsid w:val="0013781E"/>
    <w:rsid w:val="00142BB3"/>
    <w:rsid w:val="0015245B"/>
    <w:rsid w:val="00190F3A"/>
    <w:rsid w:val="0019580D"/>
    <w:rsid w:val="001A5BCD"/>
    <w:rsid w:val="001B5EA9"/>
    <w:rsid w:val="001C4477"/>
    <w:rsid w:val="001C6725"/>
    <w:rsid w:val="001F64A3"/>
    <w:rsid w:val="001F7522"/>
    <w:rsid w:val="00221CBA"/>
    <w:rsid w:val="0022746D"/>
    <w:rsid w:val="00232958"/>
    <w:rsid w:val="00240A20"/>
    <w:rsid w:val="00244A67"/>
    <w:rsid w:val="002540A8"/>
    <w:rsid w:val="00267918"/>
    <w:rsid w:val="0027298C"/>
    <w:rsid w:val="00274AA7"/>
    <w:rsid w:val="0028231D"/>
    <w:rsid w:val="002D7241"/>
    <w:rsid w:val="002E182C"/>
    <w:rsid w:val="002E2111"/>
    <w:rsid w:val="00324388"/>
    <w:rsid w:val="00332EAA"/>
    <w:rsid w:val="0034513D"/>
    <w:rsid w:val="00345C47"/>
    <w:rsid w:val="0034756A"/>
    <w:rsid w:val="003661D2"/>
    <w:rsid w:val="003703A2"/>
    <w:rsid w:val="003A2819"/>
    <w:rsid w:val="003A3A71"/>
    <w:rsid w:val="003C3E05"/>
    <w:rsid w:val="003C6AD5"/>
    <w:rsid w:val="003D5FFE"/>
    <w:rsid w:val="004027DB"/>
    <w:rsid w:val="00443DB1"/>
    <w:rsid w:val="00445A4E"/>
    <w:rsid w:val="00446B5B"/>
    <w:rsid w:val="00456DEF"/>
    <w:rsid w:val="004653F1"/>
    <w:rsid w:val="00467069"/>
    <w:rsid w:val="00477E33"/>
    <w:rsid w:val="004824AD"/>
    <w:rsid w:val="00490CA9"/>
    <w:rsid w:val="00496CD0"/>
    <w:rsid w:val="004A3A79"/>
    <w:rsid w:val="004A7CB7"/>
    <w:rsid w:val="004B0B17"/>
    <w:rsid w:val="004D1F9B"/>
    <w:rsid w:val="005039BC"/>
    <w:rsid w:val="00507543"/>
    <w:rsid w:val="00512BE3"/>
    <w:rsid w:val="00537033"/>
    <w:rsid w:val="005555C9"/>
    <w:rsid w:val="00557DEC"/>
    <w:rsid w:val="00562119"/>
    <w:rsid w:val="005705E7"/>
    <w:rsid w:val="00577E45"/>
    <w:rsid w:val="00593E4A"/>
    <w:rsid w:val="005A225C"/>
    <w:rsid w:val="005D5B4C"/>
    <w:rsid w:val="005D7759"/>
    <w:rsid w:val="005F536D"/>
    <w:rsid w:val="005F6FE8"/>
    <w:rsid w:val="00600B28"/>
    <w:rsid w:val="00635433"/>
    <w:rsid w:val="00646D74"/>
    <w:rsid w:val="0066310D"/>
    <w:rsid w:val="00671F5C"/>
    <w:rsid w:val="0067651F"/>
    <w:rsid w:val="006B0B4E"/>
    <w:rsid w:val="006C662A"/>
    <w:rsid w:val="006E2F54"/>
    <w:rsid w:val="00703054"/>
    <w:rsid w:val="0074368F"/>
    <w:rsid w:val="00774732"/>
    <w:rsid w:val="00791AD7"/>
    <w:rsid w:val="007B03C6"/>
    <w:rsid w:val="007B5269"/>
    <w:rsid w:val="00813FA0"/>
    <w:rsid w:val="00834B37"/>
    <w:rsid w:val="00834BA7"/>
    <w:rsid w:val="00864EFF"/>
    <w:rsid w:val="00874C30"/>
    <w:rsid w:val="008F2747"/>
    <w:rsid w:val="00902AA7"/>
    <w:rsid w:val="00912D74"/>
    <w:rsid w:val="0091479E"/>
    <w:rsid w:val="00915D8A"/>
    <w:rsid w:val="009243D7"/>
    <w:rsid w:val="00930751"/>
    <w:rsid w:val="00937B37"/>
    <w:rsid w:val="0096426C"/>
    <w:rsid w:val="00972B63"/>
    <w:rsid w:val="00982301"/>
    <w:rsid w:val="00983713"/>
    <w:rsid w:val="00984F55"/>
    <w:rsid w:val="00985FC6"/>
    <w:rsid w:val="009F6BD9"/>
    <w:rsid w:val="00A05A7D"/>
    <w:rsid w:val="00A12D17"/>
    <w:rsid w:val="00A225AF"/>
    <w:rsid w:val="00A27931"/>
    <w:rsid w:val="00A4302F"/>
    <w:rsid w:val="00A56D0B"/>
    <w:rsid w:val="00A56EB1"/>
    <w:rsid w:val="00AD2DCB"/>
    <w:rsid w:val="00AD7BEC"/>
    <w:rsid w:val="00AE74D8"/>
    <w:rsid w:val="00AF475C"/>
    <w:rsid w:val="00AF6A85"/>
    <w:rsid w:val="00B05F11"/>
    <w:rsid w:val="00B46E0B"/>
    <w:rsid w:val="00B51E2F"/>
    <w:rsid w:val="00B62139"/>
    <w:rsid w:val="00B82CFC"/>
    <w:rsid w:val="00B849B7"/>
    <w:rsid w:val="00B85B1B"/>
    <w:rsid w:val="00B90240"/>
    <w:rsid w:val="00B904C5"/>
    <w:rsid w:val="00BA2B86"/>
    <w:rsid w:val="00BF1095"/>
    <w:rsid w:val="00C007F4"/>
    <w:rsid w:val="00C442E8"/>
    <w:rsid w:val="00C458A6"/>
    <w:rsid w:val="00C96199"/>
    <w:rsid w:val="00CA3DA7"/>
    <w:rsid w:val="00CB748E"/>
    <w:rsid w:val="00CE237B"/>
    <w:rsid w:val="00CE28D9"/>
    <w:rsid w:val="00D16411"/>
    <w:rsid w:val="00D340B8"/>
    <w:rsid w:val="00D42476"/>
    <w:rsid w:val="00D67EB8"/>
    <w:rsid w:val="00DA0088"/>
    <w:rsid w:val="00DC67D3"/>
    <w:rsid w:val="00DE75DF"/>
    <w:rsid w:val="00E166F0"/>
    <w:rsid w:val="00E2557C"/>
    <w:rsid w:val="00E40306"/>
    <w:rsid w:val="00E4338E"/>
    <w:rsid w:val="00EB00E2"/>
    <w:rsid w:val="00EC7318"/>
    <w:rsid w:val="00EE6A61"/>
    <w:rsid w:val="00F02EF6"/>
    <w:rsid w:val="00F204BD"/>
    <w:rsid w:val="00F25C80"/>
    <w:rsid w:val="00F33B05"/>
    <w:rsid w:val="00F60949"/>
    <w:rsid w:val="00F638E8"/>
    <w:rsid w:val="00FA1FA9"/>
    <w:rsid w:val="00FB1514"/>
    <w:rsid w:val="00FB314A"/>
    <w:rsid w:val="00FC4EB0"/>
    <w:rsid w:val="00FD057C"/>
    <w:rsid w:val="00F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D50AA0-880B-483A-83D3-4E0707D7D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A56D0B"/>
    <w:pPr>
      <w:spacing w:after="0" w:line="240" w:lineRule="auto"/>
    </w:pPr>
    <w:rPr>
      <w:rFonts w:eastAsiaTheme="minorHAnsi"/>
    </w:rPr>
  </w:style>
  <w:style w:type="paragraph" w:styleId="1">
    <w:name w:val="heading 1"/>
    <w:basedOn w:val="a2"/>
    <w:next w:val="a2"/>
    <w:link w:val="10"/>
    <w:qFormat/>
    <w:rsid w:val="00DE75DF"/>
    <w:pPr>
      <w:spacing w:before="360" w:after="240"/>
      <w:jc w:val="center"/>
      <w:outlineLvl w:val="0"/>
    </w:pPr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2"/>
    <w:next w:val="a2"/>
    <w:link w:val="20"/>
    <w:unhideWhenUsed/>
    <w:qFormat/>
    <w:rsid w:val="00DE75DF"/>
    <w:pPr>
      <w:spacing w:before="360" w:after="240"/>
      <w:outlineLvl w:val="1"/>
    </w:pPr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paragraph" w:styleId="3">
    <w:name w:val="heading 3"/>
    <w:basedOn w:val="a3"/>
    <w:next w:val="a2"/>
    <w:link w:val="30"/>
    <w:unhideWhenUsed/>
    <w:qFormat/>
    <w:rsid w:val="00DE75DF"/>
    <w:pPr>
      <w:numPr>
        <w:ilvl w:val="2"/>
        <w:numId w:val="40"/>
      </w:numPr>
      <w:spacing w:before="360" w:after="240"/>
      <w:jc w:val="both"/>
      <w:outlineLvl w:val="2"/>
    </w:pPr>
    <w:rPr>
      <w:rFonts w:ascii="Times New Roman" w:hAnsi="Times New Roman" w:cs="Times New Roman"/>
      <w:b/>
      <w:sz w:val="28"/>
      <w:szCs w:val="28"/>
    </w:rPr>
  </w:style>
  <w:style w:type="paragraph" w:styleId="4">
    <w:name w:val="heading 4"/>
    <w:basedOn w:val="a2"/>
    <w:next w:val="a2"/>
    <w:link w:val="40"/>
    <w:unhideWhenUsed/>
    <w:qFormat/>
    <w:rsid w:val="0096426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2"/>
    <w:next w:val="a2"/>
    <w:link w:val="50"/>
    <w:rsid w:val="008F2747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lang w:eastAsia="ru-RU"/>
    </w:rPr>
  </w:style>
  <w:style w:type="paragraph" w:styleId="6">
    <w:name w:val="heading 6"/>
    <w:basedOn w:val="a2"/>
    <w:next w:val="a2"/>
    <w:link w:val="60"/>
    <w:rsid w:val="008F2747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eastAsia="ru-RU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caption"/>
    <w:basedOn w:val="a2"/>
    <w:next w:val="a2"/>
    <w:uiPriority w:val="35"/>
    <w:unhideWhenUsed/>
    <w:qFormat/>
    <w:rsid w:val="003D5FFE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"/>
    <w:basedOn w:val="a2"/>
    <w:next w:val="a9"/>
    <w:qFormat/>
    <w:rsid w:val="00E2557C"/>
    <w:pPr>
      <w:keepNext/>
      <w:keepLines/>
      <w:spacing w:before="280" w:after="280"/>
      <w:jc w:val="center"/>
    </w:pPr>
  </w:style>
  <w:style w:type="paragraph" w:customStyle="1" w:styleId="a9">
    <w:name w:val="Подрисуночная подпись"/>
    <w:basedOn w:val="a2"/>
    <w:next w:val="a2"/>
    <w:qFormat/>
    <w:rsid w:val="00E2557C"/>
    <w:pPr>
      <w:keepLines/>
      <w:spacing w:after="280"/>
    </w:pPr>
  </w:style>
  <w:style w:type="paragraph" w:customStyle="1" w:styleId="a1">
    <w:name w:val="Простой список"/>
    <w:basedOn w:val="a2"/>
    <w:qFormat/>
    <w:rsid w:val="00E2557C"/>
    <w:pPr>
      <w:numPr>
        <w:numId w:val="14"/>
      </w:numPr>
    </w:pPr>
  </w:style>
  <w:style w:type="numbering" w:customStyle="1" w:styleId="a">
    <w:name w:val="Многоуровневый список"/>
    <w:basedOn w:val="a6"/>
    <w:uiPriority w:val="99"/>
    <w:rsid w:val="00E2557C"/>
    <w:pPr>
      <w:numPr>
        <w:numId w:val="12"/>
      </w:numPr>
    </w:pPr>
  </w:style>
  <w:style w:type="paragraph" w:styleId="a3">
    <w:name w:val="List Paragraph"/>
    <w:basedOn w:val="a2"/>
    <w:uiPriority w:val="34"/>
    <w:qFormat/>
    <w:rsid w:val="00E2557C"/>
    <w:pPr>
      <w:ind w:left="720"/>
      <w:contextualSpacing/>
    </w:pPr>
  </w:style>
  <w:style w:type="numbering" w:customStyle="1" w:styleId="a0">
    <w:name w:val="Многоуровневый список+"/>
    <w:basedOn w:val="a6"/>
    <w:uiPriority w:val="99"/>
    <w:rsid w:val="00E2557C"/>
    <w:pPr>
      <w:numPr>
        <w:numId w:val="14"/>
      </w:numPr>
    </w:pPr>
  </w:style>
  <w:style w:type="table" w:styleId="aa">
    <w:name w:val="Table Grid"/>
    <w:basedOn w:val="a5"/>
    <w:uiPriority w:val="59"/>
    <w:rsid w:val="00CB74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2"/>
    <w:link w:val="ac"/>
    <w:uiPriority w:val="99"/>
    <w:unhideWhenUsed/>
    <w:rsid w:val="00CB748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4"/>
    <w:link w:val="ab"/>
    <w:uiPriority w:val="99"/>
    <w:rsid w:val="00CB748E"/>
    <w:rPr>
      <w:rFonts w:ascii="Times New Roman" w:hAnsi="Times New Roman" w:cs="Times New Roman"/>
      <w:sz w:val="28"/>
    </w:rPr>
  </w:style>
  <w:style w:type="paragraph" w:styleId="ad">
    <w:name w:val="footer"/>
    <w:basedOn w:val="a2"/>
    <w:link w:val="ae"/>
    <w:uiPriority w:val="99"/>
    <w:unhideWhenUsed/>
    <w:rsid w:val="00CB748E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4"/>
    <w:link w:val="ad"/>
    <w:uiPriority w:val="99"/>
    <w:rsid w:val="00CB748E"/>
    <w:rPr>
      <w:rFonts w:ascii="Times New Roman" w:hAnsi="Times New Roman" w:cs="Times New Roman"/>
      <w:sz w:val="28"/>
    </w:rPr>
  </w:style>
  <w:style w:type="paragraph" w:customStyle="1" w:styleId="af">
    <w:name w:val="Заголовок таблицы"/>
    <w:basedOn w:val="a2"/>
    <w:qFormat/>
    <w:rsid w:val="00CB748E"/>
    <w:pPr>
      <w:keepNext/>
      <w:keepLines/>
      <w:spacing w:before="280" w:after="280"/>
    </w:pPr>
  </w:style>
  <w:style w:type="table" w:customStyle="1" w:styleId="af0">
    <w:name w:val="Таблица"/>
    <w:basedOn w:val="a5"/>
    <w:uiPriority w:val="99"/>
    <w:rsid w:val="00CB748E"/>
    <w:pPr>
      <w:spacing w:after="0" w:line="240" w:lineRule="auto"/>
      <w:jc w:val="both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1">
    <w:name w:val="Текст после таблицы"/>
    <w:basedOn w:val="a2"/>
    <w:next w:val="a2"/>
    <w:qFormat/>
    <w:rsid w:val="00CB748E"/>
    <w:pPr>
      <w:spacing w:before="280"/>
    </w:pPr>
  </w:style>
  <w:style w:type="paragraph" w:customStyle="1" w:styleId="af2">
    <w:name w:val="Раздел простой"/>
    <w:basedOn w:val="a2"/>
    <w:next w:val="a2"/>
    <w:qFormat/>
    <w:rsid w:val="00AD2DCB"/>
    <w:pPr>
      <w:keepNext/>
      <w:keepLines/>
      <w:pageBreakBefore/>
      <w:suppressAutoHyphens/>
      <w:spacing w:after="360"/>
    </w:pPr>
    <w:rPr>
      <w:b/>
    </w:rPr>
  </w:style>
  <w:style w:type="paragraph" w:customStyle="1" w:styleId="af3">
    <w:name w:val="Раздел с подразделом"/>
    <w:basedOn w:val="af2"/>
    <w:next w:val="af4"/>
    <w:qFormat/>
    <w:rsid w:val="00AD2DCB"/>
    <w:pPr>
      <w:spacing w:after="240"/>
      <w:contextualSpacing/>
    </w:pPr>
  </w:style>
  <w:style w:type="paragraph" w:customStyle="1" w:styleId="af5">
    <w:name w:val="Подраздел простой"/>
    <w:basedOn w:val="a2"/>
    <w:next w:val="a2"/>
    <w:qFormat/>
    <w:rsid w:val="00AD2DCB"/>
    <w:pPr>
      <w:keepNext/>
      <w:keepLines/>
      <w:suppressAutoHyphens/>
      <w:spacing w:before="360" w:after="240"/>
      <w:contextualSpacing/>
    </w:pPr>
    <w:rPr>
      <w:b/>
    </w:rPr>
  </w:style>
  <w:style w:type="paragraph" w:customStyle="1" w:styleId="af4">
    <w:name w:val="Подраздел с разделом"/>
    <w:basedOn w:val="a2"/>
    <w:next w:val="a2"/>
    <w:qFormat/>
    <w:rsid w:val="00AD2DCB"/>
    <w:pPr>
      <w:keepNext/>
      <w:keepLines/>
      <w:suppressAutoHyphens/>
      <w:spacing w:after="240"/>
    </w:pPr>
    <w:rPr>
      <w:b/>
    </w:rPr>
  </w:style>
  <w:style w:type="paragraph" w:customStyle="1" w:styleId="af6">
    <w:name w:val="Подраздел с пунктом"/>
    <w:basedOn w:val="af4"/>
    <w:next w:val="af7"/>
    <w:qFormat/>
    <w:rsid w:val="003A2819"/>
    <w:pPr>
      <w:spacing w:after="120"/>
    </w:pPr>
  </w:style>
  <w:style w:type="paragraph" w:customStyle="1" w:styleId="af8">
    <w:name w:val="Пункт простой"/>
    <w:basedOn w:val="af5"/>
    <w:next w:val="a2"/>
    <w:qFormat/>
    <w:rsid w:val="003A2819"/>
  </w:style>
  <w:style w:type="paragraph" w:customStyle="1" w:styleId="af7">
    <w:name w:val="Пункт с подразделом"/>
    <w:basedOn w:val="af4"/>
    <w:next w:val="a2"/>
    <w:qFormat/>
    <w:rsid w:val="003A2819"/>
  </w:style>
  <w:style w:type="paragraph" w:customStyle="1" w:styleId="af9">
    <w:name w:val="Формула"/>
    <w:basedOn w:val="a2"/>
    <w:next w:val="afa"/>
    <w:qFormat/>
    <w:rsid w:val="0028231D"/>
    <w:pPr>
      <w:tabs>
        <w:tab w:val="center" w:pos="5046"/>
        <w:tab w:val="right" w:pos="10093"/>
      </w:tabs>
      <w:spacing w:before="120" w:after="120"/>
      <w:contextualSpacing/>
    </w:pPr>
  </w:style>
  <w:style w:type="paragraph" w:customStyle="1" w:styleId="afa">
    <w:name w:val="Обозначения формулы"/>
    <w:basedOn w:val="a2"/>
    <w:next w:val="a2"/>
    <w:qFormat/>
    <w:rsid w:val="0028231D"/>
  </w:style>
  <w:style w:type="paragraph" w:customStyle="1" w:styleId="afb">
    <w:name w:val="Продолжение обозначения формулы"/>
    <w:basedOn w:val="a2"/>
    <w:qFormat/>
    <w:rsid w:val="0096426C"/>
    <w:pPr>
      <w:spacing w:after="120"/>
      <w:ind w:firstLine="454"/>
      <w:contextualSpacing/>
    </w:pPr>
    <w:rPr>
      <w:lang w:val="en-US"/>
    </w:rPr>
  </w:style>
  <w:style w:type="paragraph" w:customStyle="1" w:styleId="afc">
    <w:name w:val="Введение"/>
    <w:basedOn w:val="af2"/>
    <w:next w:val="a2"/>
    <w:qFormat/>
    <w:rsid w:val="00B62139"/>
    <w:pPr>
      <w:jc w:val="center"/>
    </w:pPr>
  </w:style>
  <w:style w:type="paragraph" w:customStyle="1" w:styleId="afd">
    <w:name w:val="Ключевые слова"/>
    <w:basedOn w:val="a2"/>
    <w:next w:val="a2"/>
    <w:qFormat/>
    <w:rsid w:val="0096426C"/>
    <w:pPr>
      <w:suppressAutoHyphens/>
      <w:spacing w:before="240" w:after="240"/>
    </w:pPr>
    <w:rPr>
      <w:caps/>
    </w:rPr>
  </w:style>
  <w:style w:type="paragraph" w:customStyle="1" w:styleId="afe">
    <w:name w:val="Содержание"/>
    <w:basedOn w:val="a2"/>
    <w:qFormat/>
    <w:rsid w:val="0096426C"/>
    <w:pPr>
      <w:tabs>
        <w:tab w:val="right" w:leader="dot" w:pos="10093"/>
      </w:tabs>
    </w:pPr>
    <w:rPr>
      <w:lang w:val="en-US"/>
    </w:rPr>
  </w:style>
  <w:style w:type="character" w:customStyle="1" w:styleId="10">
    <w:name w:val="Заголовок 1 Знак"/>
    <w:basedOn w:val="a4"/>
    <w:link w:val="1"/>
    <w:rsid w:val="00DE75DF"/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paragraph" w:styleId="aff">
    <w:name w:val="TOC Heading"/>
    <w:basedOn w:val="1"/>
    <w:next w:val="a2"/>
    <w:uiPriority w:val="39"/>
    <w:unhideWhenUsed/>
    <w:qFormat/>
    <w:rsid w:val="0096426C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96426C"/>
  </w:style>
  <w:style w:type="paragraph" w:styleId="21">
    <w:name w:val="toc 2"/>
    <w:basedOn w:val="a2"/>
    <w:next w:val="a2"/>
    <w:autoRedefine/>
    <w:uiPriority w:val="39"/>
    <w:unhideWhenUsed/>
    <w:rsid w:val="0096426C"/>
    <w:pPr>
      <w:spacing w:after="100"/>
      <w:ind w:left="280"/>
    </w:pPr>
  </w:style>
  <w:style w:type="character" w:styleId="aff0">
    <w:name w:val="Hyperlink"/>
    <w:basedOn w:val="a4"/>
    <w:uiPriority w:val="99"/>
    <w:unhideWhenUsed/>
    <w:rsid w:val="0096426C"/>
    <w:rPr>
      <w:color w:val="0563C1" w:themeColor="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96426C"/>
    <w:pPr>
      <w:spacing w:after="100"/>
      <w:ind w:left="560"/>
    </w:pPr>
  </w:style>
  <w:style w:type="character" w:customStyle="1" w:styleId="20">
    <w:name w:val="Заголовок 2 Знак"/>
    <w:basedOn w:val="a4"/>
    <w:link w:val="2"/>
    <w:rsid w:val="00DE75DF"/>
    <w:rPr>
      <w:rFonts w:ascii="Times New Roman" w:eastAsia="Times New Roman" w:hAnsi="Times New Roman" w:cs="Times New Roman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4"/>
    <w:link w:val="3"/>
    <w:rsid w:val="00DE75DF"/>
    <w:rPr>
      <w:rFonts w:ascii="Times New Roman" w:eastAsiaTheme="minorHAnsi" w:hAnsi="Times New Roman" w:cs="Times New Roman"/>
      <w:b/>
      <w:sz w:val="28"/>
      <w:szCs w:val="28"/>
    </w:rPr>
  </w:style>
  <w:style w:type="character" w:customStyle="1" w:styleId="40">
    <w:name w:val="Заголовок 4 Знак"/>
    <w:basedOn w:val="a4"/>
    <w:link w:val="4"/>
    <w:rsid w:val="0096426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4"/>
    <w:link w:val="5"/>
    <w:rsid w:val="008F2747"/>
    <w:rPr>
      <w:rFonts w:ascii="Calibri" w:hAnsi="Calibri" w:cs="Calibri"/>
      <w:b/>
      <w:lang w:eastAsia="ru-RU"/>
    </w:rPr>
  </w:style>
  <w:style w:type="character" w:customStyle="1" w:styleId="60">
    <w:name w:val="Заголовок 6 Знак"/>
    <w:basedOn w:val="a4"/>
    <w:link w:val="6"/>
    <w:rsid w:val="008F2747"/>
    <w:rPr>
      <w:rFonts w:ascii="Calibri" w:hAnsi="Calibri" w:cs="Calibri"/>
      <w:b/>
      <w:sz w:val="20"/>
      <w:szCs w:val="20"/>
      <w:lang w:eastAsia="ru-RU"/>
    </w:rPr>
  </w:style>
  <w:style w:type="paragraph" w:styleId="aff1">
    <w:name w:val="Body Text"/>
    <w:basedOn w:val="a2"/>
    <w:link w:val="aff2"/>
    <w:uiPriority w:val="99"/>
    <w:semiHidden/>
    <w:rsid w:val="008F2747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2">
    <w:name w:val="Основной текст Знак"/>
    <w:basedOn w:val="a4"/>
    <w:link w:val="aff1"/>
    <w:uiPriority w:val="99"/>
    <w:semiHidden/>
    <w:rsid w:val="008F2747"/>
    <w:rPr>
      <w:rFonts w:ascii="Times New Roman" w:eastAsia="Times New Roman" w:hAnsi="Times New Roman" w:cs="Times New Roman"/>
      <w:sz w:val="28"/>
      <w:szCs w:val="20"/>
      <w:lang w:eastAsia="ru-RU"/>
    </w:rPr>
  </w:style>
  <w:style w:type="table" w:customStyle="1" w:styleId="12">
    <w:name w:val="Сетка таблицы1"/>
    <w:basedOn w:val="a5"/>
    <w:next w:val="aa"/>
    <w:uiPriority w:val="39"/>
    <w:rsid w:val="008F2747"/>
    <w:pPr>
      <w:spacing w:after="0" w:line="240" w:lineRule="auto"/>
      <w:jc w:val="both"/>
    </w:pPr>
    <w:rPr>
      <w:rFonts w:ascii="Calibri" w:eastAsiaTheme="minorHAns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3">
    <w:name w:val="Normal (Web)"/>
    <w:basedOn w:val="a2"/>
    <w:uiPriority w:val="99"/>
    <w:unhideWhenUsed/>
    <w:rsid w:val="008F27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3">
    <w:name w:val="Заголовок1"/>
    <w:basedOn w:val="3"/>
    <w:link w:val="14"/>
    <w:qFormat/>
    <w:rsid w:val="008F2747"/>
    <w:pPr>
      <w:spacing w:before="240" w:after="360"/>
      <w:jc w:val="center"/>
    </w:pPr>
    <w:rPr>
      <w:b w:val="0"/>
    </w:rPr>
  </w:style>
  <w:style w:type="character" w:customStyle="1" w:styleId="14">
    <w:name w:val="Заголовок1 Знак"/>
    <w:basedOn w:val="30"/>
    <w:link w:val="13"/>
    <w:rsid w:val="008F2747"/>
    <w:rPr>
      <w:rFonts w:asciiTheme="majorHAnsi" w:eastAsiaTheme="majorEastAsia" w:hAnsiTheme="majorHAnsi" w:cstheme="majorBidi"/>
      <w:b w:val="0"/>
      <w:color w:val="1F4D78" w:themeColor="accent1" w:themeShade="7F"/>
      <w:sz w:val="28"/>
      <w:szCs w:val="24"/>
    </w:rPr>
  </w:style>
  <w:style w:type="paragraph" w:styleId="aff4">
    <w:name w:val="Balloon Text"/>
    <w:basedOn w:val="a2"/>
    <w:link w:val="aff5"/>
    <w:uiPriority w:val="99"/>
    <w:semiHidden/>
    <w:unhideWhenUsed/>
    <w:rsid w:val="008F2747"/>
    <w:rPr>
      <w:rFonts w:ascii="Segoe UI" w:hAnsi="Segoe UI" w:cs="Segoe UI"/>
      <w:sz w:val="18"/>
      <w:szCs w:val="18"/>
    </w:rPr>
  </w:style>
  <w:style w:type="character" w:customStyle="1" w:styleId="aff5">
    <w:name w:val="Текст выноски Знак"/>
    <w:basedOn w:val="a4"/>
    <w:link w:val="aff4"/>
    <w:uiPriority w:val="99"/>
    <w:semiHidden/>
    <w:rsid w:val="008F2747"/>
    <w:rPr>
      <w:rFonts w:ascii="Segoe UI" w:eastAsiaTheme="minorHAnsi" w:hAnsi="Segoe UI" w:cs="Segoe UI"/>
      <w:sz w:val="18"/>
      <w:szCs w:val="18"/>
    </w:rPr>
  </w:style>
  <w:style w:type="paragraph" w:styleId="aff6">
    <w:name w:val="No Spacing"/>
    <w:uiPriority w:val="1"/>
    <w:qFormat/>
    <w:rsid w:val="008F2747"/>
    <w:pPr>
      <w:spacing w:after="0" w:line="240" w:lineRule="auto"/>
    </w:pPr>
    <w:rPr>
      <w:rFonts w:eastAsiaTheme="minorHAnsi"/>
    </w:rPr>
  </w:style>
  <w:style w:type="paragraph" w:customStyle="1" w:styleId="222">
    <w:name w:val="обычный222"/>
    <w:basedOn w:val="a2"/>
    <w:link w:val="2220"/>
    <w:qFormat/>
    <w:rsid w:val="008F2747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4"/>
    <w:link w:val="222"/>
    <w:rsid w:val="008F2747"/>
    <w:rPr>
      <w:rFonts w:ascii="Times New Roman" w:eastAsiaTheme="minorHAnsi" w:hAnsi="Times New Roman" w:cs="Times New Roman"/>
      <w:sz w:val="28"/>
      <w:szCs w:val="28"/>
    </w:rPr>
  </w:style>
  <w:style w:type="character" w:styleId="aff7">
    <w:name w:val="Strong"/>
    <w:basedOn w:val="a4"/>
    <w:uiPriority w:val="22"/>
    <w:qFormat/>
    <w:rsid w:val="008F2747"/>
    <w:rPr>
      <w:b/>
      <w:bCs/>
    </w:rPr>
  </w:style>
  <w:style w:type="table" w:customStyle="1" w:styleId="TableNormal">
    <w:name w:val="Table Normal"/>
    <w:rsid w:val="008F2747"/>
    <w:rPr>
      <w:rFonts w:ascii="Calibri" w:hAnsi="Calibri" w:cs="Calibri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8">
    <w:name w:val="Title"/>
    <w:basedOn w:val="a2"/>
    <w:next w:val="a2"/>
    <w:link w:val="aff9"/>
    <w:rsid w:val="008F2747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eastAsia="ru-RU"/>
    </w:rPr>
  </w:style>
  <w:style w:type="character" w:customStyle="1" w:styleId="aff9">
    <w:name w:val="Заголовок Знак"/>
    <w:basedOn w:val="a4"/>
    <w:link w:val="aff8"/>
    <w:rsid w:val="008F2747"/>
    <w:rPr>
      <w:rFonts w:ascii="Calibri" w:hAnsi="Calibri" w:cs="Calibri"/>
      <w:b/>
      <w:sz w:val="72"/>
      <w:szCs w:val="72"/>
      <w:lang w:eastAsia="ru-RU"/>
    </w:rPr>
  </w:style>
  <w:style w:type="paragraph" w:styleId="affa">
    <w:name w:val="Subtitle"/>
    <w:basedOn w:val="a2"/>
    <w:next w:val="a2"/>
    <w:link w:val="affb"/>
    <w:rsid w:val="008F2747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customStyle="1" w:styleId="affb">
    <w:name w:val="Подзаголовок Знак"/>
    <w:basedOn w:val="a4"/>
    <w:link w:val="affa"/>
    <w:rsid w:val="008F2747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ffc">
    <w:name w:val="footnote text"/>
    <w:basedOn w:val="a2"/>
    <w:link w:val="affd"/>
    <w:uiPriority w:val="99"/>
    <w:semiHidden/>
    <w:unhideWhenUsed/>
    <w:rsid w:val="008F2747"/>
    <w:rPr>
      <w:rFonts w:ascii="Calibri" w:eastAsia="Calibri" w:hAnsi="Calibri" w:cs="Calibri"/>
      <w:sz w:val="20"/>
      <w:szCs w:val="20"/>
      <w:lang w:eastAsia="ru-RU"/>
    </w:rPr>
  </w:style>
  <w:style w:type="character" w:customStyle="1" w:styleId="affd">
    <w:name w:val="Текст сноски Знак"/>
    <w:basedOn w:val="a4"/>
    <w:link w:val="affc"/>
    <w:uiPriority w:val="99"/>
    <w:semiHidden/>
    <w:rsid w:val="008F2747"/>
    <w:rPr>
      <w:rFonts w:ascii="Calibri" w:hAnsi="Calibri" w:cs="Calibri"/>
      <w:sz w:val="20"/>
      <w:szCs w:val="20"/>
      <w:lang w:eastAsia="ru-RU"/>
    </w:rPr>
  </w:style>
  <w:style w:type="character" w:styleId="affe">
    <w:name w:val="footnote reference"/>
    <w:basedOn w:val="a4"/>
    <w:uiPriority w:val="99"/>
    <w:semiHidden/>
    <w:unhideWhenUsed/>
    <w:rsid w:val="008F2747"/>
    <w:rPr>
      <w:vertAlign w:val="superscript"/>
    </w:rPr>
  </w:style>
  <w:style w:type="character" w:styleId="afff">
    <w:name w:val="FollowedHyperlink"/>
    <w:basedOn w:val="a4"/>
    <w:uiPriority w:val="99"/>
    <w:semiHidden/>
    <w:unhideWhenUsed/>
    <w:rsid w:val="008F2747"/>
    <w:rPr>
      <w:color w:val="954F72" w:themeColor="followedHyperlink"/>
      <w:u w:val="single"/>
    </w:rPr>
  </w:style>
  <w:style w:type="character" w:customStyle="1" w:styleId="51">
    <w:name w:val="Основной текст (5)_"/>
    <w:basedOn w:val="a4"/>
    <w:link w:val="52"/>
    <w:rsid w:val="00B904C5"/>
    <w:rPr>
      <w:rFonts w:eastAsia="Times New Roman" w:cs="Times New Roman"/>
      <w:shd w:val="clear" w:color="auto" w:fill="FFFFFF"/>
    </w:rPr>
  </w:style>
  <w:style w:type="paragraph" w:customStyle="1" w:styleId="52">
    <w:name w:val="Основной текст (5)"/>
    <w:basedOn w:val="a2"/>
    <w:link w:val="51"/>
    <w:rsid w:val="00B904C5"/>
    <w:pPr>
      <w:shd w:val="clear" w:color="auto" w:fill="FFFFFF"/>
      <w:spacing w:before="300" w:after="60" w:line="0" w:lineRule="atLeast"/>
    </w:pPr>
    <w:rPr>
      <w:rFonts w:eastAsia="Times New Roman" w:cs="Times New Roman"/>
    </w:rPr>
  </w:style>
  <w:style w:type="paragraph" w:customStyle="1" w:styleId="15">
    <w:name w:val="Заголовок_1"/>
    <w:basedOn w:val="1"/>
    <w:link w:val="16"/>
    <w:qFormat/>
    <w:rsid w:val="00834B37"/>
    <w:pPr>
      <w:spacing w:before="0" w:after="360"/>
      <w:ind w:left="1276" w:hanging="709"/>
      <w:jc w:val="both"/>
    </w:pPr>
    <w:rPr>
      <w:b w:val="0"/>
    </w:rPr>
  </w:style>
  <w:style w:type="character" w:customStyle="1" w:styleId="16">
    <w:name w:val="Заголовок_1 Знак"/>
    <w:basedOn w:val="10"/>
    <w:link w:val="15"/>
    <w:rsid w:val="00834B37"/>
    <w:rPr>
      <w:rFonts w:ascii="Times New Roman" w:eastAsia="Times New Roman" w:hAnsi="Times New Roman" w:cs="Times New Roman"/>
      <w:b w:val="0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0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9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6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6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8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7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1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4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2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7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3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4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64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6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8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3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vk.com.or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eb.telegram.or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loand\Stili_Gotovye%20(2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CE3438-57EC-449E-BFFB-E9BD7F1A1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Stili_Gotovye (2).dotx</Template>
  <TotalTime>1281</TotalTime>
  <Pages>1</Pages>
  <Words>7868</Words>
  <Characters>44851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Arts</dc:creator>
  <cp:keywords/>
  <dc:description/>
  <cp:lastModifiedBy>Pavel Arts</cp:lastModifiedBy>
  <cp:revision>16</cp:revision>
  <dcterms:created xsi:type="dcterms:W3CDTF">2022-10-18T19:05:00Z</dcterms:created>
  <dcterms:modified xsi:type="dcterms:W3CDTF">2022-12-20T01:40:00Z</dcterms:modified>
</cp:coreProperties>
</file>